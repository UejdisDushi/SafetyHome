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14:paraId="2FD5584C" w14:textId="77777777" w:rsidR="00337DB0" w:rsidRDefault="00337DB0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337DB0" w14:paraId="4351FB83" w14:textId="77777777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olo"/>
                  <w:id w:val="-308007970"/>
                  <w:placeholder>
                    <w:docPart w:val="0E196CFADA464541B9D451B41356414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A92DE2" w14:textId="77777777" w:rsidR="00337DB0" w:rsidRDefault="006D0144">
                    <w:pPr>
                      <w:pStyle w:val="Tito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SAFETY HOME</w:t>
                    </w:r>
                  </w:p>
                </w:sdtContent>
              </w:sdt>
            </w:tc>
          </w:tr>
          <w:tr w:rsidR="00337DB0" w14:paraId="6DEA7A5D" w14:textId="77777777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ottotitolo"/>
                  <w:id w:val="758173203"/>
                  <w:placeholder>
                    <w:docPart w:val="5AD38154AC484F5A97A225152C8DEDA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3B2AA436" w14:textId="77777777" w:rsidR="00337DB0" w:rsidRDefault="006D0144">
                    <w:pPr>
                      <w:pStyle w:val="Sottotito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Proteggi la tua abitazione domestica.</w:t>
                    </w:r>
                  </w:p>
                </w:sdtContent>
              </w:sdt>
            </w:tc>
          </w:tr>
          <w:tr w:rsidR="00337DB0" w14:paraId="62147F11" w14:textId="77777777">
            <w:tc>
              <w:tcPr>
                <w:tcW w:w="0" w:type="auto"/>
                <w:vAlign w:val="bottom"/>
              </w:tcPr>
              <w:p w14:paraId="57653E51" w14:textId="77777777" w:rsidR="00337DB0" w:rsidRDefault="00337DB0"/>
            </w:tc>
          </w:tr>
          <w:tr w:rsidR="00337DB0" w14:paraId="212DA764" w14:textId="77777777">
            <w:tc>
              <w:tcPr>
                <w:tcW w:w="0" w:type="auto"/>
                <w:vAlign w:val="bottom"/>
              </w:tcPr>
              <w:sdt>
                <w:sdtPr>
                  <w:alias w:val="Sunto"/>
                  <w:id w:val="553592755"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Content>
                  <w:p w14:paraId="475BA09E" w14:textId="018C9B5F" w:rsidR="00337DB0" w:rsidRDefault="0096348F">
                    <w:pPr>
                      <w:jc w:val="center"/>
                    </w:pPr>
                    <w:r w:rsidRPr="0096348F">
                      <w:t xml:space="preserve">Gruppo numero </w:t>
                    </w:r>
                    <w:proofErr w:type="gramStart"/>
                    <w:r w:rsidRPr="0096348F">
                      <w:t>4 :</w:t>
                    </w:r>
                    <w:proofErr w:type="gramEnd"/>
                    <w:r w:rsidRPr="0096348F">
                      <w:t xml:space="preserve"> Franciscone Luca 20010057, </w:t>
                    </w:r>
                    <w:proofErr w:type="spellStart"/>
                    <w:r w:rsidRPr="0096348F">
                      <w:t>Uejdis</w:t>
                    </w:r>
                    <w:proofErr w:type="spellEnd"/>
                    <w:r w:rsidRPr="0096348F">
                      <w:t xml:space="preserve"> </w:t>
                    </w:r>
                    <w:proofErr w:type="spellStart"/>
                    <w:r w:rsidRPr="0096348F">
                      <w:t>Dushi</w:t>
                    </w:r>
                    <w:proofErr w:type="spellEnd"/>
                    <w:r w:rsidRPr="0096348F">
                      <w:t xml:space="preserve"> 20010884 https://youtu.be/WL9n2D0VLUE</w:t>
                    </w:r>
                  </w:p>
                </w:sdtContent>
              </w:sdt>
            </w:tc>
          </w:tr>
          <w:tr w:rsidR="00337DB0" w14:paraId="6B34B88C" w14:textId="77777777">
            <w:tc>
              <w:tcPr>
                <w:tcW w:w="0" w:type="auto"/>
                <w:vAlign w:val="bottom"/>
              </w:tcPr>
              <w:p w14:paraId="6F7B6092" w14:textId="77777777" w:rsidR="00337DB0" w:rsidRDefault="00337DB0">
                <w:pPr>
                  <w:jc w:val="center"/>
                </w:pPr>
              </w:p>
            </w:tc>
          </w:tr>
        </w:tbl>
        <w:p w14:paraId="6098C845" w14:textId="77777777" w:rsidR="00337DB0" w:rsidRDefault="001E1427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itolo"/>
        <w:id w:val="598529223"/>
        <w:placeholder>
          <w:docPart w:val="0E196CFADA464541B9D451B41356414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6047F12E" w14:textId="77777777" w:rsidR="00337DB0" w:rsidRDefault="006D0144">
          <w:pPr>
            <w:pStyle w:val="Titolo"/>
          </w:pPr>
          <w:r>
            <w:t>SAFETY HOME</w:t>
          </w:r>
        </w:p>
      </w:sdtContent>
    </w:sdt>
    <w:p w14:paraId="42FC640D" w14:textId="77777777" w:rsidR="00D8007E" w:rsidRDefault="00AE0BE3" w:rsidP="00D8007E">
      <w:pPr>
        <w:pStyle w:val="Sottotitolo"/>
      </w:pPr>
      <w:sdt>
        <w:sdtPr>
          <w:alias w:val="Sottotitolo"/>
          <w:id w:val="-723052804"/>
          <w:placeholder>
            <w:docPart w:val="5AD38154AC484F5A97A225152C8DEDA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6D0144">
            <w:t>Proteggi la tua abitazione domestica.</w:t>
          </w:r>
        </w:sdtContent>
      </w:sdt>
    </w:p>
    <w:p w14:paraId="6797279A" w14:textId="77777777" w:rsidR="00D8007E" w:rsidRDefault="00D8007E" w:rsidP="001A0AAF">
      <w:pPr>
        <w:pStyle w:val="Titolo1"/>
      </w:pPr>
    </w:p>
    <w:p w14:paraId="2CD739D4" w14:textId="77777777" w:rsidR="00D8007E" w:rsidRDefault="00D8007E" w:rsidP="001A0AAF">
      <w:pPr>
        <w:pStyle w:val="Titolo1"/>
      </w:pPr>
    </w:p>
    <w:p w14:paraId="57D24FA8" w14:textId="77777777" w:rsidR="006D0144" w:rsidRDefault="001A0AAF" w:rsidP="001A0AAF">
      <w:pPr>
        <w:pStyle w:val="Titolo1"/>
      </w:pPr>
      <w:r>
        <w:t>Architettura del progetto e componenti utilizzati</w:t>
      </w:r>
    </w:p>
    <w:p w14:paraId="3A46D179" w14:textId="77777777" w:rsidR="00425F82" w:rsidRDefault="00425F82" w:rsidP="00425F82"/>
    <w:p w14:paraId="49DEE8F2" w14:textId="77777777" w:rsidR="00425F82" w:rsidRPr="00425F82" w:rsidRDefault="00425F82" w:rsidP="00425F82"/>
    <w:p w14:paraId="079B6B87" w14:textId="77777777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</w:t>
      </w:r>
      <w:proofErr w:type="gramStart"/>
      <w:r w:rsidRPr="00222A92">
        <w:rPr>
          <w:sz w:val="24"/>
          <w:szCs w:val="24"/>
        </w:rPr>
        <w:t>IOT :</w:t>
      </w:r>
      <w:proofErr w:type="gramEnd"/>
      <w:r w:rsidRPr="00222A92">
        <w:rPr>
          <w:sz w:val="24"/>
          <w:szCs w:val="24"/>
        </w:rPr>
        <w:t xml:space="preserve"> </w:t>
      </w:r>
      <w:proofErr w:type="spellStart"/>
      <w:r w:rsidR="006D0144" w:rsidRPr="00222A92">
        <w:rPr>
          <w:sz w:val="24"/>
          <w:szCs w:val="24"/>
        </w:rPr>
        <w:t>Aeon</w:t>
      </w:r>
      <w:proofErr w:type="spellEnd"/>
      <w:r w:rsidR="006D0144" w:rsidRPr="00222A92">
        <w:rPr>
          <w:sz w:val="24"/>
          <w:szCs w:val="24"/>
        </w:rPr>
        <w:t xml:space="preserve"> Lab </w:t>
      </w:r>
      <w:proofErr w:type="spellStart"/>
      <w:r w:rsidR="006D0144" w:rsidRPr="00222A92">
        <w:rPr>
          <w:sz w:val="24"/>
          <w:szCs w:val="24"/>
        </w:rPr>
        <w:t>MultiSensor</w:t>
      </w:r>
      <w:proofErr w:type="spellEnd"/>
      <w:r w:rsidR="006D0144" w:rsidRPr="00222A92">
        <w:rPr>
          <w:sz w:val="24"/>
          <w:szCs w:val="24"/>
        </w:rPr>
        <w:t xml:space="preserve"> 5 </w:t>
      </w:r>
      <w:proofErr w:type="spellStart"/>
      <w:r w:rsidR="006D0144" w:rsidRPr="00222A92">
        <w:rPr>
          <w:sz w:val="24"/>
          <w:szCs w:val="24"/>
        </w:rPr>
        <w:t>Gen</w:t>
      </w:r>
      <w:proofErr w:type="spellEnd"/>
      <w:r w:rsidR="006D0144" w:rsidRPr="00222A92">
        <w:rPr>
          <w:sz w:val="24"/>
          <w:szCs w:val="24"/>
        </w:rPr>
        <w:t xml:space="preserve"> </w:t>
      </w:r>
    </w:p>
    <w:p w14:paraId="7078C4D3" w14:textId="79D70D0E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="006D0144" w:rsidRPr="00222A92">
        <w:rPr>
          <w:sz w:val="24"/>
          <w:szCs w:val="24"/>
        </w:rPr>
        <w:t>Everspring</w:t>
      </w:r>
      <w:proofErr w:type="spellEnd"/>
      <w:r w:rsidR="006D0144" w:rsidRPr="00222A92">
        <w:rPr>
          <w:sz w:val="24"/>
          <w:szCs w:val="24"/>
        </w:rPr>
        <w:t xml:space="preserve"> AN-145 </w:t>
      </w:r>
      <w:proofErr w:type="spellStart"/>
      <w:r w:rsidR="006D0144" w:rsidRPr="00222A92">
        <w:rPr>
          <w:sz w:val="24"/>
          <w:szCs w:val="24"/>
        </w:rPr>
        <w:t>Holder</w:t>
      </w:r>
      <w:proofErr w:type="spellEnd"/>
      <w:r w:rsidR="006D0144" w:rsidRPr="00222A92">
        <w:rPr>
          <w:sz w:val="24"/>
          <w:szCs w:val="24"/>
        </w:rPr>
        <w:t xml:space="preserve"> Lampadina</w:t>
      </w:r>
    </w:p>
    <w:p w14:paraId="6423C7FD" w14:textId="46ACDB4B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="006D0144" w:rsidRPr="00222A92">
        <w:rPr>
          <w:sz w:val="24"/>
          <w:szCs w:val="24"/>
        </w:rPr>
        <w:t>Everspring</w:t>
      </w:r>
      <w:proofErr w:type="spellEnd"/>
      <w:r w:rsidR="006D0144" w:rsidRPr="00222A92">
        <w:rPr>
          <w:sz w:val="24"/>
          <w:szCs w:val="24"/>
        </w:rPr>
        <w:t xml:space="preserve"> AN-158 Prese Elettrica</w:t>
      </w:r>
    </w:p>
    <w:p w14:paraId="4BBC2022" w14:textId="175FAE49" w:rsidR="006D0144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="006D0144" w:rsidRPr="00222A92">
        <w:rPr>
          <w:sz w:val="24"/>
          <w:szCs w:val="24"/>
        </w:rPr>
        <w:t>Everspring</w:t>
      </w:r>
      <w:proofErr w:type="spellEnd"/>
      <w:r w:rsidR="0096348F">
        <w:rPr>
          <w:sz w:val="24"/>
          <w:szCs w:val="24"/>
        </w:rPr>
        <w:t xml:space="preserve"> SM-103 Door/Windows Detector</w:t>
      </w:r>
    </w:p>
    <w:p w14:paraId="0B298F6C" w14:textId="77777777" w:rsidR="006D0144" w:rsidRPr="00222A92" w:rsidRDefault="006D0144" w:rsidP="001F1E1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Rete </w:t>
      </w:r>
      <w:r w:rsidR="00DC0BA6" w:rsidRPr="00222A92">
        <w:rPr>
          <w:sz w:val="24"/>
          <w:szCs w:val="24"/>
        </w:rPr>
        <w:t>Z-</w:t>
      </w:r>
      <w:proofErr w:type="gramStart"/>
      <w:r w:rsidR="00DC0BA6" w:rsidRPr="00222A92">
        <w:rPr>
          <w:sz w:val="24"/>
          <w:szCs w:val="24"/>
        </w:rPr>
        <w:t>WAVE</w:t>
      </w:r>
      <w:r w:rsidR="001F1E18" w:rsidRPr="00222A92">
        <w:rPr>
          <w:sz w:val="24"/>
          <w:szCs w:val="24"/>
        </w:rPr>
        <w:t xml:space="preserve"> :</w:t>
      </w:r>
      <w:proofErr w:type="gramEnd"/>
      <w:r w:rsidR="001F1E18" w:rsidRPr="00222A92">
        <w:rPr>
          <w:sz w:val="24"/>
          <w:szCs w:val="24"/>
        </w:rPr>
        <w:t xml:space="preserve"> </w:t>
      </w:r>
      <w:proofErr w:type="spellStart"/>
      <w:r w:rsidR="001F1E18" w:rsidRPr="00222A92">
        <w:rPr>
          <w:sz w:val="24"/>
          <w:szCs w:val="24"/>
        </w:rPr>
        <w:t>RaZberry</w:t>
      </w:r>
      <w:proofErr w:type="spellEnd"/>
      <w:r w:rsidR="001F1E18" w:rsidRPr="00222A92">
        <w:rPr>
          <w:sz w:val="24"/>
          <w:szCs w:val="24"/>
        </w:rPr>
        <w:t xml:space="preserve"> (Z-</w:t>
      </w:r>
      <w:proofErr w:type="spellStart"/>
      <w:r w:rsidR="001F1E18" w:rsidRPr="00222A92">
        <w:rPr>
          <w:sz w:val="24"/>
          <w:szCs w:val="24"/>
        </w:rPr>
        <w:t>Wave</w:t>
      </w:r>
      <w:proofErr w:type="spellEnd"/>
      <w:r w:rsidR="001F1E18" w:rsidRPr="00222A92">
        <w:rPr>
          <w:sz w:val="24"/>
          <w:szCs w:val="24"/>
        </w:rPr>
        <w:t>)</w:t>
      </w:r>
    </w:p>
    <w:p w14:paraId="546FD842" w14:textId="77777777" w:rsidR="00DC0BA6" w:rsidRPr="00222A92" w:rsidRDefault="00DC0BA6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Webcam integrata nel portatile</w:t>
      </w:r>
    </w:p>
    <w:p w14:paraId="61C83464" w14:textId="77777777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Server </w:t>
      </w:r>
      <w:proofErr w:type="gramStart"/>
      <w:r w:rsidRPr="00222A92">
        <w:rPr>
          <w:sz w:val="24"/>
          <w:szCs w:val="24"/>
        </w:rPr>
        <w:t xml:space="preserve">REST </w:t>
      </w:r>
      <w:r w:rsidR="001F1E18" w:rsidRPr="00222A92">
        <w:rPr>
          <w:sz w:val="24"/>
          <w:szCs w:val="24"/>
        </w:rPr>
        <w:t>:</w:t>
      </w:r>
      <w:proofErr w:type="gramEnd"/>
      <w:r w:rsidR="001F1E18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implementato </w:t>
      </w:r>
      <w:r w:rsidR="001F1E18" w:rsidRPr="00222A92">
        <w:rPr>
          <w:sz w:val="24"/>
          <w:szCs w:val="24"/>
        </w:rPr>
        <w:t>utilizzando</w:t>
      </w:r>
      <w:r w:rsidRPr="00222A92">
        <w:rPr>
          <w:sz w:val="24"/>
          <w:szCs w:val="24"/>
        </w:rPr>
        <w:t xml:space="preserve"> SPARK</w:t>
      </w:r>
      <w:r w:rsidR="001A0AAF" w:rsidRPr="00222A92">
        <w:rPr>
          <w:sz w:val="24"/>
          <w:szCs w:val="24"/>
        </w:rPr>
        <w:t xml:space="preserve"> in locale sul proprio pc</w:t>
      </w:r>
    </w:p>
    <w:p w14:paraId="588EC70E" w14:textId="1BAB3DB2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Assistente </w:t>
      </w:r>
      <w:proofErr w:type="gramStart"/>
      <w:r w:rsidRPr="00222A92">
        <w:rPr>
          <w:sz w:val="24"/>
          <w:szCs w:val="24"/>
        </w:rPr>
        <w:t xml:space="preserve">conversazione </w:t>
      </w:r>
      <w:r w:rsidR="001F1E18" w:rsidRPr="00222A92">
        <w:rPr>
          <w:sz w:val="24"/>
          <w:szCs w:val="24"/>
        </w:rPr>
        <w:t>:</w:t>
      </w:r>
      <w:proofErr w:type="gramEnd"/>
      <w:r w:rsidR="001F1E18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>API.ai</w:t>
      </w:r>
    </w:p>
    <w:p w14:paraId="78773F0C" w14:textId="77777777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Servizi </w:t>
      </w:r>
      <w:proofErr w:type="gramStart"/>
      <w:r w:rsidRPr="00222A92">
        <w:rPr>
          <w:sz w:val="24"/>
          <w:szCs w:val="24"/>
        </w:rPr>
        <w:t>API</w:t>
      </w:r>
      <w:r w:rsidR="001F1E18" w:rsidRPr="00222A92">
        <w:rPr>
          <w:sz w:val="24"/>
          <w:szCs w:val="24"/>
        </w:rPr>
        <w:t xml:space="preserve"> :</w:t>
      </w:r>
      <w:proofErr w:type="gramEnd"/>
      <w:r w:rsidR="001F1E18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Telegram</w:t>
      </w:r>
      <w:proofErr w:type="spellEnd"/>
    </w:p>
    <w:p w14:paraId="11BA9CD5" w14:textId="77777777" w:rsidR="006D0144" w:rsidRPr="00222A92" w:rsidRDefault="006D0144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Servizi </w:t>
      </w:r>
      <w:proofErr w:type="gramStart"/>
      <w:r w:rsidRPr="00222A92">
        <w:rPr>
          <w:sz w:val="24"/>
          <w:szCs w:val="24"/>
        </w:rPr>
        <w:t>API</w:t>
      </w:r>
      <w:r w:rsidR="001F1E18" w:rsidRPr="00222A92">
        <w:rPr>
          <w:sz w:val="24"/>
          <w:szCs w:val="24"/>
        </w:rPr>
        <w:t xml:space="preserve"> :</w:t>
      </w:r>
      <w:proofErr w:type="gramEnd"/>
      <w:r w:rsidRPr="00222A92">
        <w:rPr>
          <w:sz w:val="24"/>
          <w:szCs w:val="24"/>
        </w:rPr>
        <w:t xml:space="preserve"> Google Calendar</w:t>
      </w:r>
    </w:p>
    <w:p w14:paraId="3F1F5964" w14:textId="77777777" w:rsidR="001A0AAF" w:rsidRPr="00222A92" w:rsidRDefault="001A0AAF" w:rsidP="006D014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Software per offrire il servizio del server su indirizzo </w:t>
      </w:r>
      <w:proofErr w:type="gramStart"/>
      <w:r w:rsidRPr="00222A92">
        <w:rPr>
          <w:sz w:val="24"/>
          <w:szCs w:val="24"/>
        </w:rPr>
        <w:t>pubblico :</w:t>
      </w:r>
      <w:proofErr w:type="gramEnd"/>
      <w:r w:rsidRPr="00222A92">
        <w:rPr>
          <w:sz w:val="24"/>
          <w:szCs w:val="24"/>
        </w:rPr>
        <w:t xml:space="preserve"> NGROK </w:t>
      </w:r>
    </w:p>
    <w:p w14:paraId="30B52C24" w14:textId="77777777" w:rsidR="00425F82" w:rsidRDefault="00425F82" w:rsidP="00425F82"/>
    <w:p w14:paraId="316B409D" w14:textId="77777777" w:rsidR="00D8007E" w:rsidRDefault="00D8007E" w:rsidP="00425F82"/>
    <w:p w14:paraId="7A9A9136" w14:textId="77777777" w:rsidR="00D8007E" w:rsidRDefault="00D8007E" w:rsidP="00425F82"/>
    <w:p w14:paraId="16C1BE14" w14:textId="77777777" w:rsidR="00D8007E" w:rsidRDefault="00D8007E" w:rsidP="00425F82"/>
    <w:p w14:paraId="21A5C9AD" w14:textId="77777777" w:rsidR="00D8007E" w:rsidRDefault="00D8007E" w:rsidP="00425F82"/>
    <w:p w14:paraId="7036C577" w14:textId="77777777" w:rsidR="00D8007E" w:rsidRDefault="00D8007E" w:rsidP="00425F82"/>
    <w:p w14:paraId="00425B59" w14:textId="77777777" w:rsidR="00D8007E" w:rsidRDefault="00D8007E" w:rsidP="00425F82"/>
    <w:p w14:paraId="0CB71537" w14:textId="77777777" w:rsidR="00D8007E" w:rsidRDefault="00D8007E" w:rsidP="00425F82"/>
    <w:p w14:paraId="66B59514" w14:textId="77777777" w:rsidR="00D8007E" w:rsidRDefault="00D8007E" w:rsidP="00425F82"/>
    <w:p w14:paraId="5F250E06" w14:textId="77777777" w:rsidR="00D8007E" w:rsidRDefault="00D8007E" w:rsidP="00425F82"/>
    <w:p w14:paraId="2B97F112" w14:textId="77777777" w:rsidR="00D8007E" w:rsidRDefault="00D8007E" w:rsidP="00425F82"/>
    <w:p w14:paraId="7F0800CC" w14:textId="77777777" w:rsidR="00115E6E" w:rsidRDefault="001A0AAF" w:rsidP="001A0AAF">
      <w:pPr>
        <w:pStyle w:val="Titolo1"/>
      </w:pPr>
      <w:r>
        <w:t>Obiettivo</w:t>
      </w:r>
    </w:p>
    <w:p w14:paraId="71139A54" w14:textId="77777777" w:rsidR="00425F82" w:rsidRPr="00222A92" w:rsidRDefault="00425F82" w:rsidP="00425F82">
      <w:pPr>
        <w:rPr>
          <w:sz w:val="24"/>
          <w:szCs w:val="24"/>
        </w:rPr>
      </w:pPr>
    </w:p>
    <w:p w14:paraId="18146B0D" w14:textId="77777777" w:rsidR="00425F82" w:rsidRPr="00222A92" w:rsidRDefault="00425F82" w:rsidP="00425F82">
      <w:pPr>
        <w:rPr>
          <w:sz w:val="24"/>
          <w:szCs w:val="24"/>
        </w:rPr>
      </w:pPr>
    </w:p>
    <w:p w14:paraId="625B7FCD" w14:textId="77777777" w:rsidR="00115E6E" w:rsidRDefault="00115E6E" w:rsidP="00115E6E">
      <w:pPr>
        <w:rPr>
          <w:sz w:val="24"/>
          <w:szCs w:val="24"/>
        </w:rPr>
      </w:pPr>
      <w:r w:rsidRPr="00222A92">
        <w:rPr>
          <w:sz w:val="24"/>
          <w:szCs w:val="24"/>
        </w:rPr>
        <w:t>Il progetto nasce con l’idea di sfruttare la tecnologia IOT unita a servizi API per controllare la sicurezza della propria abitazione domestica.</w:t>
      </w:r>
    </w:p>
    <w:p w14:paraId="6B42D082" w14:textId="77777777" w:rsidR="00D8007E" w:rsidRPr="00222A92" w:rsidRDefault="00D8007E" w:rsidP="00115E6E">
      <w:pPr>
        <w:rPr>
          <w:sz w:val="24"/>
          <w:szCs w:val="24"/>
        </w:rPr>
      </w:pPr>
    </w:p>
    <w:p w14:paraId="7D4600C9" w14:textId="77777777" w:rsidR="00754F3D" w:rsidRDefault="00754F3D" w:rsidP="00115E6E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L’utente ha la possibilità di interagire con l’ambiente domestico ed effettuare del </w:t>
      </w:r>
      <w:proofErr w:type="spellStart"/>
      <w:r w:rsidR="00425F82" w:rsidRPr="00222A92">
        <w:rPr>
          <w:sz w:val="24"/>
          <w:szCs w:val="24"/>
        </w:rPr>
        <w:t>sensing</w:t>
      </w:r>
      <w:proofErr w:type="spellEnd"/>
      <w:r w:rsidRPr="00222A92">
        <w:rPr>
          <w:sz w:val="24"/>
          <w:szCs w:val="24"/>
        </w:rPr>
        <w:t xml:space="preserve"> e interazione tra i dispositivi presenti nell’abitazione mediante agenti conversazionali</w:t>
      </w:r>
      <w:r w:rsidR="003D346E" w:rsidRPr="00222A92">
        <w:rPr>
          <w:sz w:val="24"/>
          <w:szCs w:val="24"/>
        </w:rPr>
        <w:t>,</w:t>
      </w:r>
      <w:r w:rsidRPr="00222A92">
        <w:rPr>
          <w:sz w:val="24"/>
          <w:szCs w:val="24"/>
        </w:rPr>
        <w:t xml:space="preserve"> monitorandolo ed attiva</w:t>
      </w:r>
      <w:r w:rsidR="0072187E">
        <w:rPr>
          <w:sz w:val="24"/>
          <w:szCs w:val="24"/>
        </w:rPr>
        <w:t>ndo delle funzionalità avanzate</w:t>
      </w:r>
      <w:r w:rsidRPr="00222A92">
        <w:rPr>
          <w:sz w:val="24"/>
          <w:szCs w:val="24"/>
        </w:rPr>
        <w:t>:</w:t>
      </w:r>
    </w:p>
    <w:p w14:paraId="01991F13" w14:textId="77777777" w:rsidR="00D8007E" w:rsidRPr="00222A92" w:rsidRDefault="00D8007E" w:rsidP="00115E6E">
      <w:pPr>
        <w:rPr>
          <w:sz w:val="24"/>
          <w:szCs w:val="24"/>
        </w:rPr>
      </w:pPr>
    </w:p>
    <w:p w14:paraId="6A49DFB6" w14:textId="77777777" w:rsidR="00425F82" w:rsidRPr="00222A92" w:rsidRDefault="00425F82" w:rsidP="00115E6E">
      <w:pPr>
        <w:rPr>
          <w:sz w:val="24"/>
          <w:szCs w:val="24"/>
        </w:rPr>
      </w:pPr>
    </w:p>
    <w:p w14:paraId="2F1831B8" w14:textId="3B9FF5A2" w:rsidR="00754F3D" w:rsidRPr="002703FD" w:rsidRDefault="00754F3D" w:rsidP="00754F3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703FD">
        <w:rPr>
          <w:sz w:val="24"/>
          <w:szCs w:val="24"/>
        </w:rPr>
        <w:t xml:space="preserve">Monitoraggio dell’ambiente domestico e segnalazione di intrusione mediante un messaggio su </w:t>
      </w:r>
      <w:proofErr w:type="spellStart"/>
      <w:r w:rsidR="00222A92" w:rsidRPr="002703FD">
        <w:rPr>
          <w:sz w:val="24"/>
          <w:szCs w:val="24"/>
        </w:rPr>
        <w:t>T</w:t>
      </w:r>
      <w:r w:rsidRPr="002703FD">
        <w:rPr>
          <w:sz w:val="24"/>
          <w:szCs w:val="24"/>
        </w:rPr>
        <w:t>elegram</w:t>
      </w:r>
      <w:proofErr w:type="spellEnd"/>
      <w:r w:rsidR="0032257F" w:rsidRPr="002703FD">
        <w:rPr>
          <w:sz w:val="24"/>
          <w:szCs w:val="24"/>
        </w:rPr>
        <w:t>;</w:t>
      </w:r>
    </w:p>
    <w:p w14:paraId="4E3834A9" w14:textId="27D34414" w:rsidR="00754F3D" w:rsidRPr="00222A92" w:rsidRDefault="00754F3D" w:rsidP="0043715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Monitoraggio dell’ambiente domestico ed invio </w:t>
      </w:r>
      <w:r w:rsidR="00437155" w:rsidRPr="00222A92">
        <w:rPr>
          <w:sz w:val="24"/>
          <w:szCs w:val="24"/>
        </w:rPr>
        <w:t xml:space="preserve">di immagine se viene rilevata </w:t>
      </w:r>
      <w:r w:rsidR="007C704D" w:rsidRPr="00222A92">
        <w:rPr>
          <w:sz w:val="24"/>
          <w:szCs w:val="24"/>
        </w:rPr>
        <w:t>un’intrusione</w:t>
      </w:r>
      <w:r w:rsidR="007C704D">
        <w:rPr>
          <w:sz w:val="24"/>
          <w:szCs w:val="24"/>
        </w:rPr>
        <w:t>;</w:t>
      </w:r>
    </w:p>
    <w:p w14:paraId="5D4928E9" w14:textId="75DBA027" w:rsidR="00437155" w:rsidRPr="00222A92" w:rsidRDefault="00437155" w:rsidP="0043715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Attivazione automatica del servizio di monitoraggio </w:t>
      </w:r>
      <w:r w:rsidR="009B467B" w:rsidRPr="00222A92">
        <w:rPr>
          <w:sz w:val="24"/>
          <w:szCs w:val="24"/>
        </w:rPr>
        <w:t>dell’ambiente quando viene trovato un impegno dell’utent</w:t>
      </w:r>
      <w:r w:rsidR="0014341E">
        <w:rPr>
          <w:sz w:val="24"/>
          <w:szCs w:val="24"/>
        </w:rPr>
        <w:t>e annotato su Google Calendar (</w:t>
      </w:r>
      <w:r w:rsidR="009B467B" w:rsidRPr="00222A92">
        <w:rPr>
          <w:sz w:val="24"/>
          <w:szCs w:val="24"/>
        </w:rPr>
        <w:t>si suppone quindi che l’utente essendo occupato si trovi all’esterno di quella che è l</w:t>
      </w:r>
      <w:r w:rsidR="0014341E">
        <w:rPr>
          <w:sz w:val="24"/>
          <w:szCs w:val="24"/>
        </w:rPr>
        <w:t>a propria abitazione domestica);</w:t>
      </w:r>
    </w:p>
    <w:p w14:paraId="5AB3539A" w14:textId="77777777" w:rsidR="009B467B" w:rsidRPr="00222A92" w:rsidRDefault="009B467B" w:rsidP="00437155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Possibilità di simulare la popolazione dell’ambiente domestico mediante l’accensione di luci e di una radio</w:t>
      </w:r>
    </w:p>
    <w:p w14:paraId="2C9B166F" w14:textId="77777777" w:rsidR="00945876" w:rsidRDefault="00945876" w:rsidP="00945876"/>
    <w:p w14:paraId="54B871D8" w14:textId="77777777" w:rsidR="00D8007E" w:rsidRDefault="00D8007E" w:rsidP="00945876"/>
    <w:p w14:paraId="42F45D49" w14:textId="77777777" w:rsidR="00D8007E" w:rsidRDefault="00D8007E" w:rsidP="00945876"/>
    <w:p w14:paraId="33AB8FFD" w14:textId="77777777" w:rsidR="00D8007E" w:rsidRDefault="00D8007E" w:rsidP="00945876"/>
    <w:p w14:paraId="57BFA7EA" w14:textId="77777777" w:rsidR="00D8007E" w:rsidRDefault="00D8007E" w:rsidP="00945876"/>
    <w:p w14:paraId="6E998F07" w14:textId="77777777" w:rsidR="00D8007E" w:rsidRDefault="00D8007E" w:rsidP="00945876"/>
    <w:p w14:paraId="1410E347" w14:textId="77777777" w:rsidR="00D8007E" w:rsidRDefault="00D8007E" w:rsidP="00945876"/>
    <w:p w14:paraId="49BBCF2B" w14:textId="2B006C76" w:rsidR="00D8007E" w:rsidRDefault="00D8007E" w:rsidP="00945876"/>
    <w:p w14:paraId="450792B1" w14:textId="77777777" w:rsidR="001A0AAF" w:rsidRDefault="001A0AAF" w:rsidP="001A0AAF">
      <w:pPr>
        <w:pStyle w:val="Titolo1"/>
      </w:pPr>
      <w:r>
        <w:lastRenderedPageBreak/>
        <w:t>Descrizione della realizzazione</w:t>
      </w:r>
    </w:p>
    <w:p w14:paraId="4E93639F" w14:textId="77777777" w:rsidR="001A0AAF" w:rsidRPr="001A0AAF" w:rsidRDefault="001A0AAF" w:rsidP="001A0AAF"/>
    <w:p w14:paraId="0761A401" w14:textId="57C49954" w:rsidR="001A0AAF" w:rsidRPr="008C0614" w:rsidRDefault="008C0614" w:rsidP="001A0AAF">
      <w:pPr>
        <w:pStyle w:val="Titolo2"/>
      </w:pPr>
      <w:r w:rsidRPr="008C0614">
        <w:t>Assistenti Conversazionali</w:t>
      </w:r>
    </w:p>
    <w:p w14:paraId="47DD7AA7" w14:textId="77777777" w:rsidR="001A0AAF" w:rsidRDefault="001A0AAF" w:rsidP="001A0AAF"/>
    <w:p w14:paraId="16B72CAA" w14:textId="4451AE92" w:rsidR="001A0AAF" w:rsidRPr="00222A92" w:rsidRDefault="001A0AAF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L’assistente conversazionale scelto per comunicare </w:t>
      </w:r>
      <w:commentRangeStart w:id="0"/>
      <w:r w:rsidRPr="00222A92">
        <w:rPr>
          <w:sz w:val="24"/>
          <w:szCs w:val="24"/>
        </w:rPr>
        <w:t xml:space="preserve">con il </w:t>
      </w:r>
      <w:r w:rsidR="009B4BAB">
        <w:rPr>
          <w:sz w:val="24"/>
          <w:szCs w:val="24"/>
        </w:rPr>
        <w:t xml:space="preserve">nostro </w:t>
      </w:r>
      <w:r w:rsidRPr="00222A92">
        <w:rPr>
          <w:sz w:val="24"/>
          <w:szCs w:val="24"/>
        </w:rPr>
        <w:t xml:space="preserve">server REST </w:t>
      </w:r>
      <w:commentRangeEnd w:id="0"/>
      <w:r w:rsidR="008C0614">
        <w:rPr>
          <w:rStyle w:val="Rimandocommento"/>
        </w:rPr>
        <w:commentReference w:id="0"/>
      </w:r>
      <w:r w:rsidRPr="00222A92">
        <w:rPr>
          <w:sz w:val="24"/>
          <w:szCs w:val="24"/>
        </w:rPr>
        <w:t xml:space="preserve">è API.ai, disponibile all’indirizzo: </w:t>
      </w:r>
      <w:hyperlink r:id="rId14" w:history="1">
        <w:r w:rsidRPr="00222A92">
          <w:rPr>
            <w:rStyle w:val="Collegamentoipertestuale"/>
            <w:sz w:val="24"/>
            <w:szCs w:val="24"/>
          </w:rPr>
          <w:t>https://api.ai/</w:t>
        </w:r>
      </w:hyperlink>
    </w:p>
    <w:p w14:paraId="0C3940FD" w14:textId="4D147912" w:rsidR="001A0AAF" w:rsidRDefault="001A0AAF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>Per facilitare le interazioni sono state definite un insieme di intent ognuno legato con una possibile iter</w:t>
      </w:r>
      <w:r w:rsidR="008C0614">
        <w:rPr>
          <w:sz w:val="24"/>
          <w:szCs w:val="24"/>
        </w:rPr>
        <w:t>azione con l’ambiente domestico</w:t>
      </w:r>
      <w:r w:rsidRPr="00222A92">
        <w:rPr>
          <w:sz w:val="24"/>
          <w:szCs w:val="24"/>
        </w:rPr>
        <w:t>:</w:t>
      </w:r>
    </w:p>
    <w:p w14:paraId="0B7EEB7A" w14:textId="77777777" w:rsidR="00222A92" w:rsidRPr="00222A92" w:rsidRDefault="00222A92" w:rsidP="001A0AAF">
      <w:pPr>
        <w:rPr>
          <w:sz w:val="24"/>
          <w:szCs w:val="24"/>
        </w:rPr>
      </w:pPr>
    </w:p>
    <w:p w14:paraId="1F1C5853" w14:textId="74261722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Accendi/spegni la luce</w:t>
      </w:r>
      <w:r w:rsidR="008C0614">
        <w:rPr>
          <w:sz w:val="24"/>
          <w:szCs w:val="24"/>
        </w:rPr>
        <w:t xml:space="preserve"> (</w:t>
      </w:r>
      <w:r w:rsidRPr="00222A92">
        <w:rPr>
          <w:sz w:val="24"/>
          <w:szCs w:val="24"/>
        </w:rPr>
        <w:t>utilizzato per simulare la presenza di persone e per non degradare la qualità de</w:t>
      </w:r>
      <w:r w:rsidR="008C0614">
        <w:rPr>
          <w:sz w:val="24"/>
          <w:szCs w:val="24"/>
        </w:rPr>
        <w:t>lle foto scattate con la webcam</w:t>
      </w:r>
      <w:r w:rsidRPr="00222A92">
        <w:rPr>
          <w:sz w:val="24"/>
          <w:szCs w:val="24"/>
        </w:rPr>
        <w:t xml:space="preserve">) </w:t>
      </w:r>
    </w:p>
    <w:p w14:paraId="1D753A0D" w14:textId="02DE3625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Accendi/spegni la presa</w:t>
      </w:r>
      <w:r w:rsidR="008C0614">
        <w:rPr>
          <w:sz w:val="24"/>
          <w:szCs w:val="24"/>
        </w:rPr>
        <w:t xml:space="preserve"> </w:t>
      </w:r>
      <w:commentRangeStart w:id="1"/>
      <w:commentRangeStart w:id="2"/>
      <w:r w:rsidR="008C0614">
        <w:rPr>
          <w:sz w:val="24"/>
          <w:szCs w:val="24"/>
        </w:rPr>
        <w:t>(</w:t>
      </w:r>
      <w:r w:rsidRPr="00222A92">
        <w:rPr>
          <w:sz w:val="24"/>
          <w:szCs w:val="24"/>
        </w:rPr>
        <w:t xml:space="preserve">utilizzato per </w:t>
      </w:r>
      <w:r w:rsidR="008C0614">
        <w:rPr>
          <w:sz w:val="24"/>
          <w:szCs w:val="24"/>
        </w:rPr>
        <w:t>simulare la presenza di persone</w:t>
      </w:r>
      <w:r w:rsidR="009B4BAB">
        <w:rPr>
          <w:sz w:val="24"/>
          <w:szCs w:val="24"/>
        </w:rPr>
        <w:t xml:space="preserve"> collegando ad essa una radio</w:t>
      </w:r>
      <w:r w:rsidRPr="00222A92">
        <w:rPr>
          <w:sz w:val="24"/>
          <w:szCs w:val="24"/>
        </w:rPr>
        <w:t>)</w:t>
      </w:r>
      <w:commentRangeEnd w:id="1"/>
      <w:r w:rsidR="008C0614">
        <w:rPr>
          <w:rStyle w:val="Rimandocommento"/>
          <w:rFonts w:eastAsiaTheme="minorEastAsia"/>
        </w:rPr>
        <w:commentReference w:id="1"/>
      </w:r>
      <w:commentRangeEnd w:id="2"/>
      <w:r w:rsidR="009B4BAB">
        <w:rPr>
          <w:rStyle w:val="Rimandocommento"/>
          <w:rFonts w:eastAsiaTheme="minorEastAsia"/>
        </w:rPr>
        <w:commentReference w:id="2"/>
      </w:r>
    </w:p>
    <w:p w14:paraId="3540CCA8" w14:textId="77777777" w:rsidR="001A0AAF" w:rsidRPr="00B55933" w:rsidRDefault="001A0AAF" w:rsidP="001A0AA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B55933">
        <w:rPr>
          <w:b/>
          <w:sz w:val="24"/>
          <w:szCs w:val="24"/>
        </w:rPr>
        <w:t>Monitoraggio: con immagine</w:t>
      </w:r>
    </w:p>
    <w:p w14:paraId="11F80AE5" w14:textId="77777777" w:rsidR="001A0AAF" w:rsidRPr="00B55933" w:rsidRDefault="001A0AAF" w:rsidP="001A0AAF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B55933">
        <w:rPr>
          <w:b/>
          <w:sz w:val="24"/>
          <w:szCs w:val="24"/>
        </w:rPr>
        <w:t>Monitoraggio: senza immagine</w:t>
      </w:r>
    </w:p>
    <w:p w14:paraId="73C6C011" w14:textId="7B38D399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Verifica presenza</w:t>
      </w:r>
      <w:r w:rsidRPr="00222A92">
        <w:rPr>
          <w:sz w:val="24"/>
          <w:szCs w:val="24"/>
        </w:rPr>
        <w:t xml:space="preserve"> (</w:t>
      </w:r>
      <w:r w:rsidR="009B4BAB">
        <w:rPr>
          <w:sz w:val="24"/>
          <w:szCs w:val="24"/>
        </w:rPr>
        <w:t>Rileva la presenza di una persona all’interno dell’abitazione</w:t>
      </w:r>
      <w:r w:rsidRPr="00222A92">
        <w:rPr>
          <w:sz w:val="24"/>
          <w:szCs w:val="24"/>
        </w:rPr>
        <w:t>)</w:t>
      </w:r>
    </w:p>
    <w:p w14:paraId="2AC333F4" w14:textId="76D25EC5" w:rsidR="001A0AAF" w:rsidRPr="00222A92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Stato porta</w:t>
      </w:r>
      <w:r w:rsidRPr="00222A92">
        <w:rPr>
          <w:sz w:val="24"/>
          <w:szCs w:val="24"/>
        </w:rPr>
        <w:t xml:space="preserve"> (in un dato istante med</w:t>
      </w:r>
      <w:r w:rsidR="008C0614">
        <w:rPr>
          <w:sz w:val="24"/>
          <w:szCs w:val="24"/>
        </w:rPr>
        <w:t>iante sensore di apertura porta</w:t>
      </w:r>
      <w:r w:rsidRPr="00222A92">
        <w:rPr>
          <w:sz w:val="24"/>
          <w:szCs w:val="24"/>
        </w:rPr>
        <w:t>)</w:t>
      </w:r>
    </w:p>
    <w:p w14:paraId="1DACE126" w14:textId="4E2A1539" w:rsidR="001A0AAF" w:rsidRDefault="001A0AAF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Scatta foto</w:t>
      </w:r>
      <w:r w:rsidRPr="00222A92">
        <w:rPr>
          <w:sz w:val="24"/>
          <w:szCs w:val="24"/>
        </w:rPr>
        <w:t xml:space="preserve"> </w:t>
      </w:r>
      <w:commentRangeStart w:id="3"/>
      <w:proofErr w:type="gramStart"/>
      <w:r w:rsidRPr="00222A92">
        <w:rPr>
          <w:sz w:val="24"/>
          <w:szCs w:val="24"/>
        </w:rPr>
        <w:t>(</w:t>
      </w:r>
      <w:r w:rsidR="009B4BAB">
        <w:rPr>
          <w:sz w:val="24"/>
          <w:szCs w:val="24"/>
        </w:rPr>
        <w:t xml:space="preserve"> permette</w:t>
      </w:r>
      <w:proofErr w:type="gramEnd"/>
      <w:r w:rsidR="009B4BAB">
        <w:rPr>
          <w:sz w:val="24"/>
          <w:szCs w:val="24"/>
        </w:rPr>
        <w:t xml:space="preserve"> di scattare una foto la quale verrà caricata su Dropbox e inviata all’utente mediante un messaggio su </w:t>
      </w:r>
      <w:proofErr w:type="spellStart"/>
      <w:r w:rsidR="009B4BAB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>)</w:t>
      </w:r>
      <w:commentRangeEnd w:id="3"/>
      <w:r w:rsidR="008C0614">
        <w:rPr>
          <w:rStyle w:val="Rimandocommento"/>
          <w:rFonts w:eastAsiaTheme="minorEastAsia"/>
        </w:rPr>
        <w:commentReference w:id="3"/>
      </w:r>
    </w:p>
    <w:p w14:paraId="3F7D198D" w14:textId="4F47F4D7" w:rsidR="003163B2" w:rsidRDefault="003163B2" w:rsidP="001A0AAF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Attiva/Disattiva simula presenza</w:t>
      </w:r>
      <w:r>
        <w:rPr>
          <w:sz w:val="24"/>
          <w:szCs w:val="24"/>
        </w:rPr>
        <w:t xml:space="preserve"> </w:t>
      </w:r>
    </w:p>
    <w:p w14:paraId="0C46298D" w14:textId="77777777" w:rsidR="00222A92" w:rsidRPr="00222A92" w:rsidRDefault="00222A92" w:rsidP="00222A92">
      <w:pPr>
        <w:rPr>
          <w:sz w:val="24"/>
          <w:szCs w:val="24"/>
        </w:rPr>
      </w:pPr>
    </w:p>
    <w:p w14:paraId="49C279B2" w14:textId="1BF01B2F" w:rsidR="009B4BAB" w:rsidRDefault="001A0AAF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L’assistente conversazionale </w:t>
      </w:r>
      <w:r w:rsidR="000B0390" w:rsidRPr="00222A92">
        <w:rPr>
          <w:sz w:val="24"/>
          <w:szCs w:val="24"/>
        </w:rPr>
        <w:t xml:space="preserve">di API.ai </w:t>
      </w:r>
      <w:r w:rsidRPr="00222A92">
        <w:rPr>
          <w:sz w:val="24"/>
          <w:szCs w:val="24"/>
        </w:rPr>
        <w:t xml:space="preserve">invia </w:t>
      </w:r>
      <w:r w:rsidR="000B0390" w:rsidRPr="00222A92">
        <w:rPr>
          <w:sz w:val="24"/>
          <w:szCs w:val="24"/>
        </w:rPr>
        <w:t xml:space="preserve">chiamate POST all’indirizzo URL settato all’interno del suo campo </w:t>
      </w:r>
      <w:proofErr w:type="spellStart"/>
      <w:r w:rsidR="000B0390" w:rsidRPr="00222A92">
        <w:rPr>
          <w:sz w:val="24"/>
          <w:szCs w:val="24"/>
        </w:rPr>
        <w:t>fulfillment</w:t>
      </w:r>
      <w:proofErr w:type="spellEnd"/>
      <w:r w:rsidR="000B0390" w:rsidRPr="00222A92">
        <w:rPr>
          <w:sz w:val="24"/>
          <w:szCs w:val="24"/>
        </w:rPr>
        <w:t xml:space="preserve">, </w:t>
      </w:r>
      <w:commentRangeStart w:id="4"/>
      <w:r w:rsidR="000B0390" w:rsidRPr="00222A92">
        <w:rPr>
          <w:sz w:val="24"/>
          <w:szCs w:val="24"/>
        </w:rPr>
        <w:t xml:space="preserve">l’indirizzo </w:t>
      </w:r>
      <w:r w:rsidR="009B4BAB">
        <w:rPr>
          <w:sz w:val="24"/>
          <w:szCs w:val="24"/>
        </w:rPr>
        <w:t>sul quale esporre il servizio</w:t>
      </w:r>
      <w:r w:rsidR="000B0390" w:rsidRPr="00222A92">
        <w:rPr>
          <w:sz w:val="24"/>
          <w:szCs w:val="24"/>
        </w:rPr>
        <w:t xml:space="preserve"> </w:t>
      </w:r>
      <w:commentRangeEnd w:id="4"/>
      <w:r w:rsidR="00124591">
        <w:rPr>
          <w:rStyle w:val="Rimandocommento"/>
        </w:rPr>
        <w:commentReference w:id="4"/>
      </w:r>
      <w:r w:rsidR="000B0390" w:rsidRPr="00222A92">
        <w:rPr>
          <w:sz w:val="24"/>
          <w:szCs w:val="24"/>
        </w:rPr>
        <w:t>è stato realizzato mediante l’</w:t>
      </w:r>
      <w:r w:rsidR="00687E6F" w:rsidRPr="00222A92">
        <w:rPr>
          <w:sz w:val="24"/>
          <w:szCs w:val="24"/>
        </w:rPr>
        <w:t xml:space="preserve">utilizzo di </w:t>
      </w:r>
      <w:proofErr w:type="spellStart"/>
      <w:r w:rsidR="00687E6F" w:rsidRPr="00222A92">
        <w:rPr>
          <w:sz w:val="24"/>
          <w:szCs w:val="24"/>
        </w:rPr>
        <w:t>ngro</w:t>
      </w:r>
      <w:r w:rsidR="000B0390" w:rsidRPr="00222A92">
        <w:rPr>
          <w:sz w:val="24"/>
          <w:szCs w:val="24"/>
        </w:rPr>
        <w:t>k</w:t>
      </w:r>
      <w:proofErr w:type="spellEnd"/>
      <w:r w:rsidR="000B0390" w:rsidRPr="00222A92">
        <w:rPr>
          <w:sz w:val="24"/>
          <w:szCs w:val="24"/>
        </w:rPr>
        <w:t xml:space="preserve">, software che ha la funzionalità di </w:t>
      </w:r>
      <w:r w:rsidR="009B4BAB">
        <w:rPr>
          <w:sz w:val="24"/>
          <w:szCs w:val="24"/>
        </w:rPr>
        <w:t xml:space="preserve">rendere pubblico il server REST realizzato localmente per poter ricevere POST da </w:t>
      </w:r>
      <w:proofErr w:type="gramStart"/>
      <w:r w:rsidR="009B4BAB">
        <w:rPr>
          <w:sz w:val="24"/>
          <w:szCs w:val="24"/>
        </w:rPr>
        <w:t>API.ai  mappando</w:t>
      </w:r>
      <w:proofErr w:type="gramEnd"/>
      <w:r w:rsidR="009B4BAB">
        <w:rPr>
          <w:sz w:val="24"/>
          <w:szCs w:val="24"/>
        </w:rPr>
        <w:t xml:space="preserve"> mediante un servizio di </w:t>
      </w:r>
      <w:proofErr w:type="spellStart"/>
      <w:r w:rsidR="009B4BAB">
        <w:rPr>
          <w:sz w:val="24"/>
          <w:szCs w:val="24"/>
        </w:rPr>
        <w:t>tunnelling</w:t>
      </w:r>
      <w:proofErr w:type="spellEnd"/>
      <w:r w:rsidR="009B4BAB">
        <w:rPr>
          <w:sz w:val="24"/>
          <w:szCs w:val="24"/>
        </w:rPr>
        <w:t xml:space="preserve">, il comando utilizzato per settare </w:t>
      </w:r>
      <w:proofErr w:type="spellStart"/>
      <w:r w:rsidR="009B4BAB">
        <w:rPr>
          <w:sz w:val="24"/>
          <w:szCs w:val="24"/>
        </w:rPr>
        <w:t>ngrok</w:t>
      </w:r>
      <w:proofErr w:type="spellEnd"/>
      <w:r w:rsidR="009B4BAB">
        <w:rPr>
          <w:sz w:val="24"/>
          <w:szCs w:val="24"/>
        </w:rPr>
        <w:t xml:space="preserve"> è stato </w:t>
      </w:r>
      <w:r w:rsidR="00611180">
        <w:rPr>
          <w:sz w:val="24"/>
          <w:szCs w:val="24"/>
        </w:rPr>
        <w:t>“</w:t>
      </w:r>
      <w:proofErr w:type="spellStart"/>
      <w:r w:rsidR="009B4BAB">
        <w:rPr>
          <w:sz w:val="24"/>
          <w:szCs w:val="24"/>
        </w:rPr>
        <w:t>ngrok</w:t>
      </w:r>
      <w:proofErr w:type="spellEnd"/>
      <w:r w:rsidR="009B4BAB">
        <w:rPr>
          <w:sz w:val="24"/>
          <w:szCs w:val="24"/>
        </w:rPr>
        <w:t xml:space="preserve"> http 4567 </w:t>
      </w:r>
      <w:r w:rsidR="00611180">
        <w:rPr>
          <w:sz w:val="24"/>
          <w:szCs w:val="24"/>
        </w:rPr>
        <w:t>“ .</w:t>
      </w:r>
    </w:p>
    <w:p w14:paraId="049ABECE" w14:textId="77777777" w:rsidR="00222A92" w:rsidRPr="00222A92" w:rsidRDefault="00C82E2E" w:rsidP="001A0AA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Il server cattura le chiamate post ricevute, ne preleva il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contenuto all’interno del body della </w:t>
      </w:r>
      <w:proofErr w:type="spellStart"/>
      <w:r w:rsidRPr="00222A92">
        <w:rPr>
          <w:sz w:val="24"/>
          <w:szCs w:val="24"/>
        </w:rPr>
        <w:t>request</w:t>
      </w:r>
      <w:proofErr w:type="spellEnd"/>
      <w:r w:rsidRPr="00222A92">
        <w:rPr>
          <w:sz w:val="24"/>
          <w:szCs w:val="24"/>
        </w:rPr>
        <w:t xml:space="preserve"> con la rispettiva classe di appartenenza e demanda la logica al metodo </w:t>
      </w:r>
      <w:proofErr w:type="spellStart"/>
      <w:r w:rsidRPr="00222A92">
        <w:rPr>
          <w:sz w:val="24"/>
          <w:szCs w:val="24"/>
        </w:rPr>
        <w:t>doWebhook</w:t>
      </w:r>
      <w:proofErr w:type="spellEnd"/>
      <w:r w:rsidRPr="00222A92">
        <w:rPr>
          <w:sz w:val="24"/>
          <w:szCs w:val="24"/>
        </w:rPr>
        <w:t xml:space="preserve"> il quale analizza la </w:t>
      </w:r>
      <w:proofErr w:type="spellStart"/>
      <w:r w:rsidRPr="00222A92">
        <w:rPr>
          <w:sz w:val="24"/>
          <w:szCs w:val="24"/>
        </w:rPr>
        <w:t>action</w:t>
      </w:r>
      <w:proofErr w:type="spellEnd"/>
      <w:r w:rsidRPr="00222A92">
        <w:rPr>
          <w:sz w:val="24"/>
          <w:szCs w:val="24"/>
        </w:rPr>
        <w:t xml:space="preserve"> e si occupa della realizzazione dell’</w:t>
      </w:r>
      <w:r w:rsidR="00687E6F" w:rsidRPr="00222A92">
        <w:rPr>
          <w:sz w:val="24"/>
          <w:szCs w:val="24"/>
        </w:rPr>
        <w:t xml:space="preserve">interazione, del settaggio dell’output che verrà codificato in </w:t>
      </w:r>
      <w:proofErr w:type="spellStart"/>
      <w:r w:rsidR="00687E6F" w:rsidRPr="00222A92">
        <w:rPr>
          <w:sz w:val="24"/>
          <w:szCs w:val="24"/>
        </w:rPr>
        <w:t>json</w:t>
      </w:r>
      <w:proofErr w:type="spellEnd"/>
      <w:r w:rsidR="00687E6F" w:rsidRPr="00222A92">
        <w:rPr>
          <w:sz w:val="24"/>
          <w:szCs w:val="24"/>
        </w:rPr>
        <w:t xml:space="preserve"> e restituito al chiamante.</w:t>
      </w:r>
    </w:p>
    <w:p w14:paraId="3F968AD3" w14:textId="77777777" w:rsidR="00D8007E" w:rsidRDefault="00D8007E" w:rsidP="00222A92">
      <w:pPr>
        <w:pStyle w:val="Titolo2"/>
      </w:pPr>
    </w:p>
    <w:p w14:paraId="1114C75C" w14:textId="77777777" w:rsidR="00611180" w:rsidRDefault="00611180" w:rsidP="00D8007E">
      <w:pPr>
        <w:pStyle w:val="Titolo2"/>
      </w:pPr>
    </w:p>
    <w:p w14:paraId="1DD5D8AF" w14:textId="77777777" w:rsidR="00611180" w:rsidRDefault="00611180" w:rsidP="00D8007E">
      <w:pPr>
        <w:pStyle w:val="Titolo2"/>
      </w:pPr>
    </w:p>
    <w:p w14:paraId="421AABE8" w14:textId="6530D7DB" w:rsidR="00222A92" w:rsidRPr="00222A92" w:rsidRDefault="00687E6F" w:rsidP="00D8007E">
      <w:pPr>
        <w:pStyle w:val="Titolo2"/>
      </w:pPr>
      <w:proofErr w:type="spellStart"/>
      <w:r>
        <w:t>Telegram</w:t>
      </w:r>
      <w:proofErr w:type="spellEnd"/>
    </w:p>
    <w:p w14:paraId="1441CC42" w14:textId="77777777" w:rsidR="00687E6F" w:rsidRPr="00687E6F" w:rsidRDefault="00687E6F" w:rsidP="00687E6F"/>
    <w:p w14:paraId="3B45C5CF" w14:textId="77005EE6" w:rsidR="00D313E0" w:rsidRPr="00222A92" w:rsidRDefault="00687E6F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>Per inviare comandi ad API.ai ed avviare degli intent è stato utilizzato il c</w:t>
      </w:r>
      <w:r w:rsidR="009B4BAB">
        <w:rPr>
          <w:sz w:val="24"/>
          <w:szCs w:val="24"/>
        </w:rPr>
        <w:t xml:space="preserve">lient di messaggistica </w:t>
      </w:r>
      <w:proofErr w:type="spellStart"/>
      <w:r w:rsidR="009B4BAB">
        <w:rPr>
          <w:sz w:val="24"/>
          <w:szCs w:val="24"/>
        </w:rPr>
        <w:t>Telegram</w:t>
      </w:r>
      <w:proofErr w:type="spellEnd"/>
      <w:r w:rsidR="009B4BAB">
        <w:rPr>
          <w:sz w:val="24"/>
          <w:szCs w:val="24"/>
        </w:rPr>
        <w:t>;</w:t>
      </w:r>
      <w:r w:rsidRPr="00222A92">
        <w:rPr>
          <w:sz w:val="24"/>
          <w:szCs w:val="24"/>
        </w:rPr>
        <w:t xml:space="preserve"> inizialmente è</w:t>
      </w:r>
      <w:r w:rsidR="009A4DF9">
        <w:rPr>
          <w:sz w:val="24"/>
          <w:szCs w:val="24"/>
        </w:rPr>
        <w:t xml:space="preserve"> stato creato un Bot mediante</w:t>
      </w:r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BothFather</w:t>
      </w:r>
      <w:proofErr w:type="spellEnd"/>
      <w:r w:rsidRPr="00222A92">
        <w:rPr>
          <w:sz w:val="24"/>
          <w:szCs w:val="24"/>
        </w:rPr>
        <w:t xml:space="preserve"> chiamato </w:t>
      </w:r>
      <w:proofErr w:type="spellStart"/>
      <w:r w:rsidRPr="00222A92">
        <w:rPr>
          <w:sz w:val="24"/>
          <w:szCs w:val="24"/>
        </w:rPr>
        <w:t>UpoSafetyHomeBot</w:t>
      </w:r>
      <w:proofErr w:type="spellEnd"/>
      <w:r w:rsidRPr="00222A92">
        <w:rPr>
          <w:sz w:val="24"/>
          <w:szCs w:val="24"/>
        </w:rPr>
        <w:t xml:space="preserve"> </w:t>
      </w:r>
      <w:r w:rsidR="00F00784">
        <w:rPr>
          <w:sz w:val="24"/>
          <w:szCs w:val="24"/>
        </w:rPr>
        <w:t>che</w:t>
      </w:r>
      <w:r w:rsidRPr="00222A92">
        <w:rPr>
          <w:sz w:val="24"/>
          <w:szCs w:val="24"/>
        </w:rPr>
        <w:t xml:space="preserve"> si occupa dell’interazione con l’utilizzatore</w:t>
      </w:r>
      <w:r w:rsidR="00F00784">
        <w:rPr>
          <w:sz w:val="24"/>
          <w:szCs w:val="24"/>
        </w:rPr>
        <w:t>;</w:t>
      </w:r>
      <w:r w:rsidRPr="00222A92">
        <w:rPr>
          <w:sz w:val="24"/>
          <w:szCs w:val="24"/>
        </w:rPr>
        <w:t xml:space="preserve"> </w:t>
      </w:r>
      <w:r w:rsidR="00D313E0" w:rsidRPr="00222A92">
        <w:rPr>
          <w:sz w:val="24"/>
          <w:szCs w:val="24"/>
        </w:rPr>
        <w:t>una</w:t>
      </w:r>
      <w:r w:rsidR="003D346E" w:rsidRPr="00222A92">
        <w:rPr>
          <w:sz w:val="24"/>
          <w:szCs w:val="24"/>
        </w:rPr>
        <w:t xml:space="preserve"> volta</w:t>
      </w:r>
      <w:r w:rsidR="00D313E0" w:rsidRPr="00222A92">
        <w:rPr>
          <w:sz w:val="24"/>
          <w:szCs w:val="24"/>
        </w:rPr>
        <w:t xml:space="preserve"> creato e restituito il token è stato settato all’interno di API.ai per attivare il servizio di </w:t>
      </w:r>
      <w:proofErr w:type="spellStart"/>
      <w:r w:rsidR="00D313E0" w:rsidRPr="00222A92">
        <w:rPr>
          <w:sz w:val="24"/>
          <w:szCs w:val="24"/>
        </w:rPr>
        <w:t>Webhook</w:t>
      </w:r>
      <w:proofErr w:type="spellEnd"/>
      <w:r w:rsidR="00F00784">
        <w:rPr>
          <w:sz w:val="24"/>
          <w:szCs w:val="24"/>
        </w:rPr>
        <w:t xml:space="preserve">, successivamente è stato abilitato il campo </w:t>
      </w:r>
      <w:proofErr w:type="spellStart"/>
      <w:r w:rsidR="00F00784">
        <w:rPr>
          <w:sz w:val="24"/>
          <w:szCs w:val="24"/>
        </w:rPr>
        <w:t>fulfillment</w:t>
      </w:r>
      <w:proofErr w:type="spellEnd"/>
      <w:r w:rsidR="00F00784">
        <w:rPr>
          <w:sz w:val="24"/>
          <w:szCs w:val="24"/>
        </w:rPr>
        <w:t xml:space="preserve"> all’interno di tutti gli intent che ne richiedono di eseguire delle </w:t>
      </w:r>
      <w:proofErr w:type="spellStart"/>
      <w:r w:rsidR="00F00784">
        <w:rPr>
          <w:sz w:val="24"/>
          <w:szCs w:val="24"/>
        </w:rPr>
        <w:t>action</w:t>
      </w:r>
      <w:proofErr w:type="spellEnd"/>
      <w:r w:rsidR="00F00784">
        <w:rPr>
          <w:sz w:val="24"/>
          <w:szCs w:val="24"/>
        </w:rPr>
        <w:t>.</w:t>
      </w:r>
    </w:p>
    <w:p w14:paraId="7EC27B20" w14:textId="5294490B" w:rsidR="00D313E0" w:rsidRPr="00222A92" w:rsidRDefault="00D313E0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Il servizio di API.ai ha un </w:t>
      </w:r>
      <w:proofErr w:type="spellStart"/>
      <w:r w:rsidR="009A4DF9">
        <w:rPr>
          <w:sz w:val="24"/>
          <w:szCs w:val="24"/>
        </w:rPr>
        <w:t>timeout</w:t>
      </w:r>
      <w:proofErr w:type="spellEnd"/>
      <w:r w:rsidR="009A4DF9">
        <w:rPr>
          <w:sz w:val="24"/>
          <w:szCs w:val="24"/>
        </w:rPr>
        <w:t xml:space="preserve"> di 4 secondi, una volta terminato</w:t>
      </w:r>
      <w:r w:rsidR="004E3F7A" w:rsidRPr="00222A92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>automaticamen</w:t>
      </w:r>
      <w:r w:rsidR="004E3F7A" w:rsidRPr="00222A92">
        <w:rPr>
          <w:sz w:val="24"/>
          <w:szCs w:val="24"/>
        </w:rPr>
        <w:t xml:space="preserve">te fa scadere la connessione con il server REST </w:t>
      </w:r>
      <w:commentRangeStart w:id="5"/>
      <w:r w:rsidR="004E3F7A" w:rsidRPr="00222A92">
        <w:rPr>
          <w:sz w:val="24"/>
          <w:szCs w:val="24"/>
        </w:rPr>
        <w:t>e restituisce la risposta settata di default per un dato intent.</w:t>
      </w:r>
      <w:commentRangeEnd w:id="5"/>
      <w:r w:rsidR="009A4DF9">
        <w:rPr>
          <w:rStyle w:val="Rimandocommento"/>
        </w:rPr>
        <w:commentReference w:id="5"/>
      </w:r>
    </w:p>
    <w:p w14:paraId="05FA6E2B" w14:textId="4D5C008C" w:rsidR="004E3F7A" w:rsidRPr="00222A92" w:rsidRDefault="004E3F7A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Per ovviare a questo problema abbiamo deciso di sfruttare le chiamate REST offerte dal servizio di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per poter far comunicare il server con il bot. Prima di tutto è stato disattivato temporaneamente il servizio collegato al </w:t>
      </w:r>
      <w:proofErr w:type="spellStart"/>
      <w:r w:rsidRPr="00222A92">
        <w:rPr>
          <w:sz w:val="24"/>
          <w:szCs w:val="24"/>
        </w:rPr>
        <w:t>Webhook</w:t>
      </w:r>
      <w:proofErr w:type="spellEnd"/>
      <w:r w:rsidRPr="00222A92">
        <w:rPr>
          <w:sz w:val="24"/>
          <w:szCs w:val="24"/>
        </w:rPr>
        <w:t xml:space="preserve"> di API.ai</w:t>
      </w:r>
      <w:r w:rsidR="00734AF5">
        <w:rPr>
          <w:sz w:val="24"/>
          <w:szCs w:val="24"/>
        </w:rPr>
        <w:t xml:space="preserve"> mediante la chiamata GET </w:t>
      </w:r>
      <w:r w:rsidR="003D346E" w:rsidRPr="00222A92">
        <w:rPr>
          <w:sz w:val="24"/>
          <w:szCs w:val="24"/>
        </w:rPr>
        <w:t>all’</w:t>
      </w:r>
      <w:r w:rsidRPr="00222A92">
        <w:rPr>
          <w:sz w:val="24"/>
          <w:szCs w:val="24"/>
        </w:rPr>
        <w:t>indirizzo https://api.telegram.org/bot</w:t>
      </w:r>
      <w:r w:rsidRPr="00222A92">
        <w:rPr>
          <w:b/>
          <w:sz w:val="24"/>
          <w:szCs w:val="24"/>
        </w:rPr>
        <w:t>TOKEN</w:t>
      </w:r>
      <w:r w:rsidRPr="00222A92">
        <w:rPr>
          <w:sz w:val="24"/>
          <w:szCs w:val="24"/>
        </w:rPr>
        <w:t>/</w:t>
      </w:r>
      <w:r w:rsidRPr="00222A92">
        <w:rPr>
          <w:b/>
          <w:sz w:val="24"/>
          <w:szCs w:val="24"/>
        </w:rPr>
        <w:t xml:space="preserve">deleteWebHook </w:t>
      </w:r>
      <w:r w:rsidR="00F73105" w:rsidRPr="00222A92">
        <w:rPr>
          <w:sz w:val="24"/>
          <w:szCs w:val="24"/>
        </w:rPr>
        <w:t>con l’utilizzo</w:t>
      </w:r>
      <w:r w:rsidR="003D346E" w:rsidRPr="00222A92">
        <w:rPr>
          <w:sz w:val="24"/>
          <w:szCs w:val="24"/>
        </w:rPr>
        <w:t xml:space="preserve"> software POSTMAN. </w:t>
      </w:r>
      <w:r w:rsidRPr="00222A92">
        <w:rPr>
          <w:sz w:val="24"/>
          <w:szCs w:val="24"/>
        </w:rPr>
        <w:t xml:space="preserve">Successivamente è stato inviato un messaggio da parte di ogni singolo utente presente nel </w:t>
      </w:r>
      <w:proofErr w:type="spellStart"/>
      <w:r w:rsidRPr="00222A92">
        <w:rPr>
          <w:sz w:val="24"/>
          <w:szCs w:val="24"/>
        </w:rPr>
        <w:t>chatbot</w:t>
      </w:r>
      <w:proofErr w:type="spellEnd"/>
      <w:r w:rsidRPr="00222A92">
        <w:rPr>
          <w:sz w:val="24"/>
          <w:szCs w:val="24"/>
        </w:rPr>
        <w:t xml:space="preserve"> ed è stato catturato il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contenente gli ultimi messaggi non visualizzati mediante una chiamata GET </w:t>
      </w:r>
      <w:hyperlink r:id="rId15" w:history="1">
        <w:r w:rsidRPr="00222A92">
          <w:rPr>
            <w:rStyle w:val="Collegamentoipertestuale"/>
            <w:sz w:val="24"/>
            <w:szCs w:val="24"/>
          </w:rPr>
          <w:t>https://api.telegram.org/botTOKEN/getUpdates</w:t>
        </w:r>
      </w:hyperlink>
      <w:r w:rsidRPr="00222A92">
        <w:rPr>
          <w:b/>
          <w:sz w:val="24"/>
          <w:szCs w:val="24"/>
        </w:rPr>
        <w:t xml:space="preserve"> , </w:t>
      </w:r>
      <w:r w:rsidR="00DD68AE" w:rsidRPr="00222A92">
        <w:rPr>
          <w:sz w:val="24"/>
          <w:szCs w:val="24"/>
        </w:rPr>
        <w:t>nel</w:t>
      </w:r>
      <w:r w:rsidRPr="00222A92">
        <w:rPr>
          <w:sz w:val="24"/>
          <w:szCs w:val="24"/>
        </w:rPr>
        <w:t xml:space="preserve"> body di essa è stato recuperato il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contenente il </w:t>
      </w:r>
      <w:proofErr w:type="spellStart"/>
      <w:r w:rsidR="00384E31" w:rsidRPr="00384E31">
        <w:rPr>
          <w:sz w:val="24"/>
          <w:szCs w:val="24"/>
        </w:rPr>
        <w:t>chatID</w:t>
      </w:r>
      <w:proofErr w:type="spellEnd"/>
      <w:r w:rsidR="00384E31" w:rsidRPr="00384E31">
        <w:rPr>
          <w:sz w:val="24"/>
          <w:szCs w:val="24"/>
        </w:rPr>
        <w:t xml:space="preserve"> </w:t>
      </w:r>
      <w:r w:rsidRPr="00222A92">
        <w:rPr>
          <w:sz w:val="24"/>
          <w:szCs w:val="24"/>
        </w:rPr>
        <w:t xml:space="preserve">dei singoli utenti che verrà successivamente utilizzato per l’invio dei messaggi. Dopo aver recuperato i singoli </w:t>
      </w:r>
      <w:proofErr w:type="spellStart"/>
      <w:r w:rsidRPr="00222A92">
        <w:rPr>
          <w:sz w:val="24"/>
          <w:szCs w:val="24"/>
        </w:rPr>
        <w:t>chatID</w:t>
      </w:r>
      <w:proofErr w:type="spellEnd"/>
      <w:r w:rsidRPr="00222A92">
        <w:rPr>
          <w:sz w:val="24"/>
          <w:szCs w:val="24"/>
        </w:rPr>
        <w:t xml:space="preserve"> è stato </w:t>
      </w:r>
      <w:r w:rsidR="00DD68AE" w:rsidRPr="00222A92">
        <w:rPr>
          <w:sz w:val="24"/>
          <w:szCs w:val="24"/>
        </w:rPr>
        <w:t>riattivato</w:t>
      </w:r>
      <w:r w:rsidR="00384E31">
        <w:rPr>
          <w:sz w:val="24"/>
          <w:szCs w:val="24"/>
        </w:rPr>
        <w:t xml:space="preserve"> il servizio di </w:t>
      </w:r>
      <w:proofErr w:type="spellStart"/>
      <w:r w:rsidR="00384E31">
        <w:rPr>
          <w:sz w:val="24"/>
          <w:szCs w:val="24"/>
        </w:rPr>
        <w:t>webhook</w:t>
      </w:r>
      <w:proofErr w:type="spellEnd"/>
      <w:r w:rsidR="00384E31">
        <w:rPr>
          <w:sz w:val="24"/>
          <w:szCs w:val="24"/>
        </w:rPr>
        <w:t xml:space="preserve"> per </w:t>
      </w:r>
      <w:proofErr w:type="spellStart"/>
      <w:r w:rsidR="00384E31">
        <w:rPr>
          <w:sz w:val="24"/>
          <w:szCs w:val="24"/>
        </w:rPr>
        <w:t>T</w:t>
      </w:r>
      <w:r w:rsidRPr="00222A92">
        <w:rPr>
          <w:sz w:val="24"/>
          <w:szCs w:val="24"/>
        </w:rPr>
        <w:t>elegram</w:t>
      </w:r>
      <w:proofErr w:type="spellEnd"/>
      <w:r w:rsidRPr="00222A92">
        <w:rPr>
          <w:sz w:val="24"/>
          <w:szCs w:val="24"/>
        </w:rPr>
        <w:t xml:space="preserve"> per permetterne n</w:t>
      </w:r>
      <w:r w:rsidR="00213E93">
        <w:rPr>
          <w:sz w:val="24"/>
          <w:szCs w:val="24"/>
        </w:rPr>
        <w:t>uovamente l’utilizzo con API.ai</w:t>
      </w:r>
      <w:r w:rsidRPr="00222A92">
        <w:rPr>
          <w:sz w:val="24"/>
          <w:szCs w:val="24"/>
        </w:rPr>
        <w:t>.</w:t>
      </w:r>
    </w:p>
    <w:p w14:paraId="73611EB1" w14:textId="15DD5781" w:rsidR="00DD68AE" w:rsidRPr="00222A92" w:rsidRDefault="00DD68AE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>Dovendo utilizzare un servizio di aggiornamento costante sono quindi stati creati dei metodi appositi per permette di effettuare delle chiama</w:t>
      </w:r>
      <w:r w:rsidR="00213E93">
        <w:rPr>
          <w:sz w:val="24"/>
          <w:szCs w:val="24"/>
        </w:rPr>
        <w:t>te POST all’indirizzo del bot</w:t>
      </w:r>
      <w:r w:rsidRPr="00222A92">
        <w:rPr>
          <w:sz w:val="24"/>
          <w:szCs w:val="24"/>
        </w:rPr>
        <w:t>: https://api.telegram.org/bot</w:t>
      </w:r>
      <w:r w:rsidRPr="00222A92">
        <w:rPr>
          <w:b/>
          <w:sz w:val="24"/>
          <w:szCs w:val="24"/>
        </w:rPr>
        <w:t>423930159:AAF3ES_GcBxl5HmrV5HdfF137_XCfLXc1ZU/sendMessage</w:t>
      </w:r>
      <w:r w:rsidRPr="00222A92">
        <w:rPr>
          <w:sz w:val="24"/>
          <w:szCs w:val="24"/>
        </w:rPr>
        <w:t xml:space="preserve">" contenenti nel body un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così strutturato:</w:t>
      </w:r>
    </w:p>
    <w:p w14:paraId="6FE3598B" w14:textId="77777777" w:rsidR="00DD68AE" w:rsidRPr="00222A92" w:rsidRDefault="00DD68AE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>{</w:t>
      </w:r>
      <w:r w:rsidRPr="00222A92">
        <w:rPr>
          <w:sz w:val="24"/>
          <w:szCs w:val="24"/>
        </w:rPr>
        <w:tab/>
        <w:t>“text</w:t>
      </w:r>
      <w:proofErr w:type="gramStart"/>
      <w:r w:rsidRPr="00222A92">
        <w:rPr>
          <w:sz w:val="24"/>
          <w:szCs w:val="24"/>
        </w:rPr>
        <w:t>” :</w:t>
      </w:r>
      <w:proofErr w:type="gramEnd"/>
      <w:r w:rsidRPr="00222A92">
        <w:rPr>
          <w:sz w:val="24"/>
          <w:szCs w:val="24"/>
        </w:rPr>
        <w:t xml:space="preserve"> “testoConvertitoInUTF8” , “chat-id” : </w:t>
      </w:r>
      <w:proofErr w:type="spellStart"/>
      <w:r w:rsidRPr="00222A92">
        <w:rPr>
          <w:sz w:val="24"/>
          <w:szCs w:val="24"/>
        </w:rPr>
        <w:t>chatIdDell’utente</w:t>
      </w:r>
      <w:proofErr w:type="spellEnd"/>
      <w:r w:rsidRPr="00222A92">
        <w:rPr>
          <w:sz w:val="24"/>
          <w:szCs w:val="24"/>
        </w:rPr>
        <w:t xml:space="preserve"> }</w:t>
      </w:r>
    </w:p>
    <w:p w14:paraId="7FEF2367" w14:textId="77777777" w:rsidR="00DD68AE" w:rsidRPr="00222A92" w:rsidRDefault="00DD68AE" w:rsidP="00DD68AE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384E31">
        <w:rPr>
          <w:b/>
          <w:sz w:val="24"/>
          <w:szCs w:val="24"/>
        </w:rPr>
        <w:t>sendMessage</w:t>
      </w:r>
      <w:proofErr w:type="spellEnd"/>
      <w:r w:rsidRPr="00222A92">
        <w:rPr>
          <w:sz w:val="24"/>
          <w:szCs w:val="24"/>
        </w:rPr>
        <w:t xml:space="preserve">: metodo che si occupa dell’invio del messaggio, prende in input un messaggio da inviare, un </w:t>
      </w:r>
      <w:proofErr w:type="spellStart"/>
      <w:r w:rsidRPr="00222A92">
        <w:rPr>
          <w:sz w:val="24"/>
          <w:szCs w:val="24"/>
        </w:rPr>
        <w:t>chatId</w:t>
      </w:r>
      <w:proofErr w:type="spellEnd"/>
      <w:r w:rsidRPr="00222A92">
        <w:rPr>
          <w:sz w:val="24"/>
          <w:szCs w:val="24"/>
        </w:rPr>
        <w:t xml:space="preserve"> e la </w:t>
      </w:r>
      <w:proofErr w:type="spellStart"/>
      <w:r w:rsidRPr="00222A92">
        <w:rPr>
          <w:sz w:val="24"/>
          <w:szCs w:val="24"/>
        </w:rPr>
        <w:t>Url</w:t>
      </w:r>
      <w:proofErr w:type="spellEnd"/>
      <w:r w:rsidRPr="00222A92">
        <w:rPr>
          <w:sz w:val="24"/>
          <w:szCs w:val="24"/>
        </w:rPr>
        <w:t xml:space="preserve"> di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</w:t>
      </w:r>
      <w:r w:rsidR="003D346E" w:rsidRPr="00222A92">
        <w:rPr>
          <w:sz w:val="24"/>
          <w:szCs w:val="24"/>
        </w:rPr>
        <w:t>verso la quale</w:t>
      </w:r>
      <w:r w:rsidRPr="00222A92">
        <w:rPr>
          <w:sz w:val="24"/>
          <w:szCs w:val="24"/>
        </w:rPr>
        <w:t xml:space="preserve"> effettuare la </w:t>
      </w:r>
      <w:r w:rsidR="003D346E" w:rsidRPr="00222A92">
        <w:rPr>
          <w:sz w:val="24"/>
          <w:szCs w:val="24"/>
        </w:rPr>
        <w:t>POST</w:t>
      </w:r>
      <w:r w:rsidRPr="00222A92">
        <w:rPr>
          <w:sz w:val="24"/>
          <w:szCs w:val="24"/>
        </w:rPr>
        <w:t xml:space="preserve">, esegue il metodo per la conversione del messaggio in </w:t>
      </w:r>
      <w:r w:rsidR="003D346E" w:rsidRPr="00222A92">
        <w:rPr>
          <w:sz w:val="24"/>
          <w:szCs w:val="24"/>
        </w:rPr>
        <w:t>UTF8</w:t>
      </w:r>
      <w:r w:rsidRPr="00222A92">
        <w:rPr>
          <w:sz w:val="24"/>
          <w:szCs w:val="24"/>
        </w:rPr>
        <w:t xml:space="preserve">, il risultato viene inserito </w:t>
      </w:r>
      <w:r w:rsidRPr="00222A92">
        <w:rPr>
          <w:sz w:val="24"/>
          <w:szCs w:val="24"/>
        </w:rPr>
        <w:lastRenderedPageBreak/>
        <w:t xml:space="preserve">in una stringa che poi verrà convertita come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>, il risulta</w:t>
      </w:r>
      <w:r w:rsidR="003D346E" w:rsidRPr="00222A92">
        <w:rPr>
          <w:sz w:val="24"/>
          <w:szCs w:val="24"/>
        </w:rPr>
        <w:t xml:space="preserve">to della conversione viene successivamente </w:t>
      </w:r>
      <w:r w:rsidRPr="00222A92">
        <w:rPr>
          <w:sz w:val="24"/>
          <w:szCs w:val="24"/>
        </w:rPr>
        <w:t xml:space="preserve">passato al metodo </w:t>
      </w:r>
      <w:proofErr w:type="spellStart"/>
      <w:r w:rsidRPr="00222A92">
        <w:rPr>
          <w:sz w:val="24"/>
          <w:szCs w:val="24"/>
        </w:rPr>
        <w:t>eseguiPost</w:t>
      </w:r>
      <w:proofErr w:type="spellEnd"/>
      <w:r w:rsidRPr="00222A92">
        <w:rPr>
          <w:sz w:val="24"/>
          <w:szCs w:val="24"/>
        </w:rPr>
        <w:t>.</w:t>
      </w:r>
    </w:p>
    <w:p w14:paraId="142E14A4" w14:textId="77777777" w:rsidR="00DD68AE" w:rsidRPr="00222A92" w:rsidRDefault="00DD68AE" w:rsidP="00DD68AE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384E31">
        <w:rPr>
          <w:b/>
          <w:sz w:val="24"/>
          <w:szCs w:val="24"/>
        </w:rPr>
        <w:t>convertToUtf</w:t>
      </w:r>
      <w:proofErr w:type="spellEnd"/>
      <w:r w:rsidRPr="00222A92">
        <w:rPr>
          <w:sz w:val="24"/>
          <w:szCs w:val="24"/>
        </w:rPr>
        <w:t>: metodo che prende in input una stringa e la converte in UTF-8</w:t>
      </w:r>
    </w:p>
    <w:p w14:paraId="46DA928C" w14:textId="444484AC" w:rsidR="00D8007E" w:rsidRDefault="00DD68AE" w:rsidP="00356471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384E31">
        <w:rPr>
          <w:b/>
          <w:sz w:val="24"/>
          <w:szCs w:val="24"/>
        </w:rPr>
        <w:t>eseguiPost</w:t>
      </w:r>
      <w:proofErr w:type="spellEnd"/>
      <w:r w:rsidRPr="00222A92">
        <w:rPr>
          <w:sz w:val="24"/>
          <w:szCs w:val="24"/>
        </w:rPr>
        <w:t xml:space="preserve">: metodo che prende in input un </w:t>
      </w:r>
      <w:proofErr w:type="spellStart"/>
      <w:r w:rsidRPr="00222A92">
        <w:rPr>
          <w:sz w:val="24"/>
          <w:szCs w:val="24"/>
        </w:rPr>
        <w:t>url</w:t>
      </w:r>
      <w:proofErr w:type="spellEnd"/>
      <w:r w:rsidRPr="00222A92">
        <w:rPr>
          <w:sz w:val="24"/>
          <w:szCs w:val="24"/>
        </w:rPr>
        <w:t xml:space="preserve"> e un 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 e si occupa di settare il metodo della richiesta in tipo “POST” e settare il Content-</w:t>
      </w:r>
      <w:proofErr w:type="spellStart"/>
      <w:r w:rsidRPr="00222A92">
        <w:rPr>
          <w:sz w:val="24"/>
          <w:szCs w:val="24"/>
        </w:rPr>
        <w:t>Type</w:t>
      </w:r>
      <w:proofErr w:type="spellEnd"/>
      <w:r w:rsidRPr="00222A92">
        <w:rPr>
          <w:sz w:val="24"/>
          <w:szCs w:val="24"/>
        </w:rPr>
        <w:t xml:space="preserve"> col tipo “</w:t>
      </w:r>
      <w:proofErr w:type="spellStart"/>
      <w:r w:rsidRPr="00222A92">
        <w:rPr>
          <w:sz w:val="24"/>
          <w:szCs w:val="24"/>
        </w:rPr>
        <w:t>application</w:t>
      </w:r>
      <w:proofErr w:type="spellEnd"/>
      <w:r w:rsidRPr="00222A92">
        <w:rPr>
          <w:sz w:val="24"/>
          <w:szCs w:val="24"/>
        </w:rPr>
        <w:t>/</w:t>
      </w:r>
      <w:proofErr w:type="spellStart"/>
      <w:r w:rsidRPr="00222A92">
        <w:rPr>
          <w:sz w:val="24"/>
          <w:szCs w:val="24"/>
        </w:rPr>
        <w:t>json</w:t>
      </w:r>
      <w:proofErr w:type="spellEnd"/>
      <w:r w:rsidRPr="00222A92">
        <w:rPr>
          <w:sz w:val="24"/>
          <w:szCs w:val="24"/>
        </w:rPr>
        <w:t xml:space="preserve">” successivamente esegue la </w:t>
      </w:r>
      <w:r w:rsidR="00384E31">
        <w:rPr>
          <w:sz w:val="24"/>
          <w:szCs w:val="24"/>
        </w:rPr>
        <w:t>POST</w:t>
      </w:r>
      <w:r w:rsidRPr="00222A92">
        <w:rPr>
          <w:sz w:val="24"/>
          <w:szCs w:val="24"/>
        </w:rPr>
        <w:t>.</w:t>
      </w:r>
    </w:p>
    <w:p w14:paraId="6772AE94" w14:textId="77777777" w:rsidR="00213E93" w:rsidRPr="00213E93" w:rsidRDefault="00213E93" w:rsidP="00213E93">
      <w:pPr>
        <w:rPr>
          <w:sz w:val="24"/>
          <w:szCs w:val="24"/>
        </w:rPr>
      </w:pPr>
    </w:p>
    <w:p w14:paraId="53DE621A" w14:textId="77777777" w:rsidR="00611180" w:rsidRDefault="00611180" w:rsidP="00356471">
      <w:pPr>
        <w:pStyle w:val="Titolo2"/>
      </w:pPr>
    </w:p>
    <w:p w14:paraId="4A34DCD3" w14:textId="0C6D3030" w:rsidR="00356471" w:rsidRDefault="00356471" w:rsidP="00356471">
      <w:pPr>
        <w:pStyle w:val="Titolo2"/>
      </w:pPr>
      <w:commentRangeStart w:id="6"/>
      <w:r>
        <w:t>Google Calendar</w:t>
      </w:r>
      <w:commentRangeEnd w:id="6"/>
      <w:r w:rsidR="00213E93">
        <w:rPr>
          <w:rStyle w:val="Rimandocommento"/>
          <w:rFonts w:asciiTheme="minorHAnsi" w:eastAsiaTheme="minorEastAsia" w:hAnsiTheme="minorHAnsi" w:cstheme="minorBidi"/>
          <w:bCs w:val="0"/>
          <w:color w:val="auto"/>
        </w:rPr>
        <w:commentReference w:id="6"/>
      </w:r>
    </w:p>
    <w:p w14:paraId="69086DEE" w14:textId="77777777" w:rsidR="00356471" w:rsidRDefault="00356471" w:rsidP="00356471"/>
    <w:p w14:paraId="036E3727" w14:textId="77777777" w:rsidR="00222A92" w:rsidRDefault="00222A92" w:rsidP="00356471"/>
    <w:p w14:paraId="36469807" w14:textId="77777777" w:rsidR="00356471" w:rsidRPr="00222A92" w:rsidRDefault="00356471" w:rsidP="00356471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Per permettere l’attivazione automatica del servizio di monitoraggio dell’abitazione domestica quando l’utente è al di fuori di essa abbiamo sfruttato il servizio di API di Google Calendar per verificare se in un dato momento è presente o meno un impegno sul calendario dell’utente, supponendo che se l’utente segna un evento è al di fuori </w:t>
      </w:r>
      <w:proofErr w:type="gramStart"/>
      <w:r w:rsidRPr="00222A92">
        <w:rPr>
          <w:sz w:val="24"/>
          <w:szCs w:val="24"/>
        </w:rPr>
        <w:t>della mura</w:t>
      </w:r>
      <w:proofErr w:type="gramEnd"/>
      <w:r w:rsidRPr="00222A92">
        <w:rPr>
          <w:sz w:val="24"/>
          <w:szCs w:val="24"/>
        </w:rPr>
        <w:t xml:space="preserve"> domestiche.</w:t>
      </w:r>
    </w:p>
    <w:p w14:paraId="4D431B9C" w14:textId="094DB8CA" w:rsidR="00B27EAC" w:rsidRPr="00222A92" w:rsidRDefault="00356471" w:rsidP="00356471">
      <w:pPr>
        <w:rPr>
          <w:sz w:val="24"/>
          <w:szCs w:val="24"/>
        </w:rPr>
      </w:pPr>
      <w:r w:rsidRPr="00222A92">
        <w:rPr>
          <w:sz w:val="24"/>
          <w:szCs w:val="24"/>
        </w:rPr>
        <w:t>Per abilitare il servizio è stato creato un progetto</w:t>
      </w:r>
      <w:r w:rsidR="004F2576" w:rsidRPr="00222A92">
        <w:rPr>
          <w:sz w:val="24"/>
          <w:szCs w:val="24"/>
        </w:rPr>
        <w:t xml:space="preserve"> pubblico</w:t>
      </w:r>
      <w:r w:rsidRPr="00222A92">
        <w:rPr>
          <w:sz w:val="24"/>
          <w:szCs w:val="24"/>
        </w:rPr>
        <w:t xml:space="preserve"> con id safetyhome-173418 all’inter</w:t>
      </w:r>
      <w:r w:rsidR="00384E31">
        <w:rPr>
          <w:sz w:val="24"/>
          <w:szCs w:val="24"/>
        </w:rPr>
        <w:t xml:space="preserve">no della console </w:t>
      </w:r>
      <w:proofErr w:type="spellStart"/>
      <w:r w:rsidR="00384E31">
        <w:rPr>
          <w:sz w:val="24"/>
          <w:szCs w:val="24"/>
        </w:rPr>
        <w:t>developers</w:t>
      </w:r>
      <w:proofErr w:type="spellEnd"/>
      <w:r w:rsidR="00384E31">
        <w:rPr>
          <w:sz w:val="24"/>
          <w:szCs w:val="24"/>
        </w:rPr>
        <w:t xml:space="preserve"> di G</w:t>
      </w:r>
      <w:r w:rsidRPr="00222A92">
        <w:rPr>
          <w:sz w:val="24"/>
          <w:szCs w:val="24"/>
        </w:rPr>
        <w:t xml:space="preserve">oogle all’indirizzo </w:t>
      </w:r>
      <w:hyperlink r:id="rId16" w:history="1">
        <w:r w:rsidR="00611180" w:rsidRPr="00BA4B94">
          <w:rPr>
            <w:rStyle w:val="Collegamentoipertestuale"/>
            <w:sz w:val="24"/>
            <w:szCs w:val="24"/>
          </w:rPr>
          <w:t>https://console.developers.google.com</w:t>
        </w:r>
      </w:hyperlink>
      <w:r w:rsidRPr="00222A92">
        <w:rPr>
          <w:sz w:val="24"/>
          <w:szCs w:val="24"/>
        </w:rPr>
        <w:t xml:space="preserve"> , successivamente sotto la voce </w:t>
      </w:r>
      <w:r w:rsidR="00B27EAC" w:rsidRPr="00222A92">
        <w:rPr>
          <w:sz w:val="24"/>
          <w:szCs w:val="24"/>
        </w:rPr>
        <w:t xml:space="preserve">Credenziali è stato generato un </w:t>
      </w:r>
      <w:proofErr w:type="spellStart"/>
      <w:r w:rsidR="00B27EAC" w:rsidRPr="00222A92">
        <w:rPr>
          <w:sz w:val="24"/>
          <w:szCs w:val="24"/>
        </w:rPr>
        <w:t>Json</w:t>
      </w:r>
      <w:proofErr w:type="spellEnd"/>
      <w:r w:rsidR="00B27EAC" w:rsidRPr="00222A92">
        <w:rPr>
          <w:sz w:val="24"/>
          <w:szCs w:val="24"/>
        </w:rPr>
        <w:t xml:space="preserve"> contenente le Informazioni per l’autenticazione OAuth2, più precisamente l</w:t>
      </w:r>
      <w:r w:rsidR="00611180">
        <w:rPr>
          <w:sz w:val="24"/>
          <w:szCs w:val="24"/>
        </w:rPr>
        <w:t xml:space="preserve">’ “ID </w:t>
      </w:r>
      <w:proofErr w:type="spellStart"/>
      <w:r w:rsidR="00611180">
        <w:rPr>
          <w:sz w:val="24"/>
          <w:szCs w:val="24"/>
        </w:rPr>
        <w:t>cliente”e</w:t>
      </w:r>
      <w:proofErr w:type="spellEnd"/>
      <w:r w:rsidR="00B27EAC" w:rsidRPr="00222A92">
        <w:rPr>
          <w:sz w:val="24"/>
          <w:szCs w:val="24"/>
        </w:rPr>
        <w:t xml:space="preserve"> il “Client secret” i quali sono stati inseriti all’interno della cartella “</w:t>
      </w:r>
      <w:proofErr w:type="spellStart"/>
      <w:r w:rsidR="00B27EAC" w:rsidRPr="00222A92">
        <w:rPr>
          <w:sz w:val="24"/>
          <w:szCs w:val="24"/>
        </w:rPr>
        <w:t>resources</w:t>
      </w:r>
      <w:proofErr w:type="spellEnd"/>
      <w:r w:rsidR="00B27EAC" w:rsidRPr="00222A92">
        <w:rPr>
          <w:sz w:val="24"/>
          <w:szCs w:val="24"/>
        </w:rPr>
        <w:t>” all’interno del file “</w:t>
      </w:r>
      <w:proofErr w:type="spellStart"/>
      <w:r w:rsidR="00B27EAC" w:rsidRPr="00222A92">
        <w:rPr>
          <w:sz w:val="24"/>
          <w:szCs w:val="24"/>
        </w:rPr>
        <w:t>client_secrets.json</w:t>
      </w:r>
      <w:proofErr w:type="spellEnd"/>
      <w:r w:rsidR="00B27EAC" w:rsidRPr="00222A92">
        <w:rPr>
          <w:sz w:val="24"/>
          <w:szCs w:val="24"/>
        </w:rPr>
        <w:t>”.</w:t>
      </w:r>
    </w:p>
    <w:p w14:paraId="22870C10" w14:textId="77777777" w:rsidR="00356471" w:rsidRPr="00222A92" w:rsidRDefault="00B27EAC" w:rsidP="00356471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Successivamente è stato utilizzata la classe QuickStart per creare il file delle credenziali all’interno della cartella </w:t>
      </w:r>
      <w:proofErr w:type="gramStart"/>
      <w:r w:rsidRPr="00222A92">
        <w:rPr>
          <w:sz w:val="24"/>
          <w:szCs w:val="24"/>
        </w:rPr>
        <w:t>“ C:\Users\Luca</w:t>
      </w:r>
      <w:proofErr w:type="gramEnd"/>
      <w:r w:rsidRPr="00222A92">
        <w:rPr>
          <w:sz w:val="24"/>
          <w:szCs w:val="24"/>
        </w:rPr>
        <w:t xml:space="preserve"> Franciscone\.</w:t>
      </w:r>
      <w:proofErr w:type="spellStart"/>
      <w:r w:rsidRPr="00222A92">
        <w:rPr>
          <w:sz w:val="24"/>
          <w:szCs w:val="24"/>
        </w:rPr>
        <w:t>credentials</w:t>
      </w:r>
      <w:proofErr w:type="spellEnd"/>
      <w:r w:rsidRPr="00222A92">
        <w:rPr>
          <w:sz w:val="24"/>
          <w:szCs w:val="24"/>
        </w:rPr>
        <w:t>\</w:t>
      </w:r>
      <w:proofErr w:type="spellStart"/>
      <w:r w:rsidRPr="00222A92">
        <w:rPr>
          <w:sz w:val="24"/>
          <w:szCs w:val="24"/>
        </w:rPr>
        <w:t>calendar</w:t>
      </w:r>
      <w:proofErr w:type="spellEnd"/>
      <w:r w:rsidRPr="00222A92">
        <w:rPr>
          <w:sz w:val="24"/>
          <w:szCs w:val="24"/>
        </w:rPr>
        <w:t>-java-</w:t>
      </w:r>
      <w:proofErr w:type="spellStart"/>
      <w:r w:rsidRPr="00222A92">
        <w:rPr>
          <w:sz w:val="24"/>
          <w:szCs w:val="24"/>
        </w:rPr>
        <w:t>quickstart</w:t>
      </w:r>
      <w:proofErr w:type="spellEnd"/>
      <w:r w:rsidRPr="00222A92">
        <w:rPr>
          <w:sz w:val="24"/>
          <w:szCs w:val="24"/>
        </w:rPr>
        <w:t>” contenenti il certificato OAuth2.0.</w:t>
      </w:r>
    </w:p>
    <w:p w14:paraId="70F7CC02" w14:textId="1825522C" w:rsidR="00356471" w:rsidRPr="00611180" w:rsidRDefault="00611180" w:rsidP="003564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E’</w:t>
      </w:r>
      <w:proofErr w:type="gramEnd"/>
      <w:r w:rsidR="00B27EAC" w:rsidRPr="00222A92">
        <w:rPr>
          <w:sz w:val="24"/>
          <w:szCs w:val="24"/>
        </w:rPr>
        <w:t xml:space="preserve"> stato reso pubblico il calendario con id </w:t>
      </w:r>
      <w:hyperlink r:id="rId17" w:history="1">
        <w:r w:rsidR="00B27EAC" w:rsidRPr="00222A92">
          <w:rPr>
            <w:rStyle w:val="Collegamentoipertestuale"/>
            <w:sz w:val="24"/>
            <w:szCs w:val="24"/>
          </w:rPr>
          <w:t>20010057@studenti.uniupo.it</w:t>
        </w:r>
      </w:hyperlink>
      <w:r w:rsidR="00B27EAC" w:rsidRPr="00222A92">
        <w:rPr>
          <w:sz w:val="24"/>
          <w:szCs w:val="24"/>
        </w:rPr>
        <w:t xml:space="preserve"> per permetterne la lettura d</w:t>
      </w:r>
      <w:r>
        <w:rPr>
          <w:sz w:val="24"/>
          <w:szCs w:val="24"/>
        </w:rPr>
        <w:t>egli eventi dall’esterno ed</w:t>
      </w:r>
      <w:r w:rsidR="00B27EAC" w:rsidRPr="00222A92">
        <w:rPr>
          <w:sz w:val="24"/>
          <w:szCs w:val="24"/>
        </w:rPr>
        <w:t xml:space="preserve"> è stata creata la classe </w:t>
      </w:r>
      <w:proofErr w:type="spellStart"/>
      <w:r w:rsidR="00B27EAC" w:rsidRPr="00384E31">
        <w:rPr>
          <w:b/>
          <w:sz w:val="24"/>
          <w:szCs w:val="24"/>
        </w:rPr>
        <w:t>UtilCalendario</w:t>
      </w:r>
      <w:proofErr w:type="spellEnd"/>
      <w:r w:rsidR="00B27EAC" w:rsidRPr="00222A92">
        <w:rPr>
          <w:sz w:val="24"/>
          <w:szCs w:val="24"/>
        </w:rPr>
        <w:t xml:space="preserve"> che ha il compito di scaricare il calendario preceden</w:t>
      </w:r>
      <w:r>
        <w:rPr>
          <w:sz w:val="24"/>
          <w:szCs w:val="24"/>
        </w:rPr>
        <w:t>te creando una lista di eventi. M</w:t>
      </w:r>
      <w:r w:rsidR="00332969" w:rsidRPr="00222A92">
        <w:rPr>
          <w:sz w:val="24"/>
          <w:szCs w:val="24"/>
        </w:rPr>
        <w:t xml:space="preserve">ediante il metodo </w:t>
      </w:r>
      <w:proofErr w:type="spellStart"/>
      <w:r w:rsidR="00332969" w:rsidRPr="00384E31">
        <w:rPr>
          <w:b/>
          <w:sz w:val="24"/>
          <w:szCs w:val="24"/>
        </w:rPr>
        <w:t>attivazioneServizio</w:t>
      </w:r>
      <w:proofErr w:type="spellEnd"/>
      <w:r w:rsidR="00332969" w:rsidRPr="00222A92">
        <w:rPr>
          <w:sz w:val="24"/>
          <w:szCs w:val="24"/>
        </w:rPr>
        <w:t xml:space="preserve"> viene verificato se il momento dell’attivazione del servizio coincide con un evento, in tal caso avvia il servizio di sorveglianza.</w:t>
      </w:r>
      <w:r>
        <w:rPr>
          <w:sz w:val="24"/>
          <w:szCs w:val="24"/>
        </w:rPr>
        <w:t xml:space="preserve"> </w:t>
      </w:r>
      <w:r w:rsidR="00332969" w:rsidRPr="00222A92">
        <w:rPr>
          <w:sz w:val="24"/>
          <w:szCs w:val="24"/>
        </w:rPr>
        <w:t xml:space="preserve">Per realizzare questo servizio sono state utilizzate le seguenti guide: </w:t>
      </w:r>
      <w:r w:rsidR="00356471" w:rsidRPr="00222A92">
        <w:rPr>
          <w:sz w:val="24"/>
          <w:szCs w:val="24"/>
        </w:rPr>
        <w:br/>
      </w:r>
      <w:r w:rsidR="00356471" w:rsidRPr="00611180">
        <w:rPr>
          <w:rFonts w:cs="Arial"/>
          <w:sz w:val="24"/>
          <w:szCs w:val="24"/>
          <w:u w:val="single"/>
          <w:shd w:val="clear" w:color="auto" w:fill="FFFFFF"/>
        </w:rPr>
        <w:t>https://developers.google.com/google-apps/calendar/quickstart/java</w:t>
      </w:r>
    </w:p>
    <w:p w14:paraId="79BAC04B" w14:textId="4FC65816" w:rsidR="00611180" w:rsidRDefault="00AE0BE3" w:rsidP="00EA301D">
      <w:pPr>
        <w:rPr>
          <w:sz w:val="24"/>
          <w:szCs w:val="24"/>
        </w:rPr>
      </w:pPr>
      <w:hyperlink r:id="rId18" w:history="1">
        <w:r w:rsidR="00EA301D" w:rsidRPr="00611180">
          <w:rPr>
            <w:rStyle w:val="Collegamentoipertestuale"/>
            <w:color w:val="auto"/>
            <w:sz w:val="24"/>
            <w:szCs w:val="24"/>
          </w:rPr>
          <w:t>https://developers.google.com/google-apps/calendar/v3/reference/</w:t>
        </w:r>
      </w:hyperlink>
    </w:p>
    <w:p w14:paraId="3CC5D445" w14:textId="77777777" w:rsidR="00611180" w:rsidRDefault="00611180" w:rsidP="00EA301D">
      <w:pPr>
        <w:rPr>
          <w:sz w:val="24"/>
          <w:szCs w:val="24"/>
        </w:rPr>
      </w:pPr>
    </w:p>
    <w:p w14:paraId="483346FC" w14:textId="77777777" w:rsidR="00EA301D" w:rsidRDefault="00EA301D" w:rsidP="00EA301D">
      <w:pPr>
        <w:pStyle w:val="Titolo2"/>
      </w:pPr>
      <w:proofErr w:type="spellStart"/>
      <w:r>
        <w:t>Webhook</w:t>
      </w:r>
      <w:proofErr w:type="spellEnd"/>
    </w:p>
    <w:p w14:paraId="72371FFD" w14:textId="77777777" w:rsidR="00160C93" w:rsidRPr="00160C93" w:rsidRDefault="00160C93" w:rsidP="00160C93"/>
    <w:p w14:paraId="47D32312" w14:textId="77777777" w:rsidR="00EA301D" w:rsidRDefault="00EA301D" w:rsidP="00EA301D">
      <w:pPr>
        <w:rPr>
          <w:sz w:val="24"/>
          <w:szCs w:val="24"/>
        </w:rPr>
      </w:pPr>
      <w:r>
        <w:rPr>
          <w:sz w:val="24"/>
          <w:szCs w:val="24"/>
        </w:rPr>
        <w:t xml:space="preserve">Il servizio di cattura delle chiamate </w:t>
      </w:r>
      <w:r w:rsidR="00160C93">
        <w:rPr>
          <w:sz w:val="24"/>
          <w:szCs w:val="24"/>
        </w:rPr>
        <w:t xml:space="preserve">POST è stato realizzato all’interno della classe </w:t>
      </w:r>
      <w:proofErr w:type="spellStart"/>
      <w:r w:rsidR="00160C93" w:rsidRPr="00384E31">
        <w:rPr>
          <w:b/>
          <w:sz w:val="24"/>
          <w:szCs w:val="24"/>
        </w:rPr>
        <w:t>SafetyHomeWebHook</w:t>
      </w:r>
      <w:proofErr w:type="spellEnd"/>
      <w:r w:rsidR="00160C93">
        <w:rPr>
          <w:sz w:val="24"/>
          <w:szCs w:val="24"/>
        </w:rPr>
        <w:t xml:space="preserve"> utilizzando il server messo a disposizione dal docente. All’inizio della classe sono state inserite una serie di variabili statiche con lo scopo di sostituire tutti i </w:t>
      </w:r>
      <w:proofErr w:type="spellStart"/>
      <w:r w:rsidR="00160C93">
        <w:rPr>
          <w:sz w:val="24"/>
          <w:szCs w:val="24"/>
        </w:rPr>
        <w:t>magic</w:t>
      </w:r>
      <w:proofErr w:type="spellEnd"/>
      <w:r w:rsidR="00160C93">
        <w:rPr>
          <w:sz w:val="24"/>
          <w:szCs w:val="24"/>
        </w:rPr>
        <w:t xml:space="preserve"> </w:t>
      </w:r>
      <w:proofErr w:type="spellStart"/>
      <w:r w:rsidR="00160C93">
        <w:rPr>
          <w:sz w:val="24"/>
          <w:szCs w:val="24"/>
        </w:rPr>
        <w:t>number</w:t>
      </w:r>
      <w:proofErr w:type="spellEnd"/>
      <w:r w:rsidR="00160C93">
        <w:rPr>
          <w:sz w:val="24"/>
          <w:szCs w:val="24"/>
        </w:rPr>
        <w:t xml:space="preserve"> e le stringhe ripetute all’interno del codice.</w:t>
      </w:r>
    </w:p>
    <w:p w14:paraId="09F5549D" w14:textId="26A9DE1C" w:rsidR="00160C93" w:rsidRDefault="00160C93" w:rsidP="00EA301D">
      <w:pPr>
        <w:rPr>
          <w:sz w:val="24"/>
          <w:szCs w:val="24"/>
        </w:rPr>
      </w:pPr>
      <w:r>
        <w:rPr>
          <w:sz w:val="24"/>
          <w:szCs w:val="24"/>
        </w:rPr>
        <w:t xml:space="preserve">Una volta avviato il </w:t>
      </w:r>
      <w:proofErr w:type="spellStart"/>
      <w:r w:rsidRPr="00384E31">
        <w:rPr>
          <w:b/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della classe </w:t>
      </w:r>
      <w:r w:rsidR="00E77C94">
        <w:rPr>
          <w:sz w:val="24"/>
          <w:szCs w:val="24"/>
        </w:rPr>
        <w:t xml:space="preserve">viene scelto se far partire il server o </w:t>
      </w:r>
      <w:r>
        <w:rPr>
          <w:sz w:val="24"/>
          <w:szCs w:val="24"/>
        </w:rPr>
        <w:t>il servizio di sorveglianza che si appoggia alle API di Google Calendar che ha la durata</w:t>
      </w:r>
      <w:r w:rsidR="00E77C94">
        <w:rPr>
          <w:sz w:val="24"/>
          <w:szCs w:val="24"/>
        </w:rPr>
        <w:t xml:space="preserve"> passata come parametro </w:t>
      </w:r>
      <w:proofErr w:type="gramStart"/>
      <w:r w:rsidR="00E77C94">
        <w:rPr>
          <w:sz w:val="24"/>
          <w:szCs w:val="24"/>
        </w:rPr>
        <w:t>( nel</w:t>
      </w:r>
      <w:proofErr w:type="gramEnd"/>
      <w:r w:rsidR="00E77C94">
        <w:rPr>
          <w:sz w:val="24"/>
          <w:szCs w:val="24"/>
        </w:rPr>
        <w:t xml:space="preserve"> nostro caso</w:t>
      </w:r>
      <w:r>
        <w:rPr>
          <w:sz w:val="24"/>
          <w:szCs w:val="24"/>
        </w:rPr>
        <w:t xml:space="preserve"> un periodo di test di 10 secondi</w:t>
      </w:r>
      <w:r w:rsidR="00E77C94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. </w:t>
      </w:r>
      <w:r w:rsidR="00E77C94">
        <w:rPr>
          <w:sz w:val="24"/>
          <w:szCs w:val="24"/>
        </w:rPr>
        <w:t>Il</w:t>
      </w:r>
      <w:r>
        <w:rPr>
          <w:sz w:val="24"/>
          <w:szCs w:val="24"/>
        </w:rPr>
        <w:t xml:space="preserve"> server</w:t>
      </w:r>
      <w:r w:rsidR="00E77C94">
        <w:rPr>
          <w:sz w:val="24"/>
          <w:szCs w:val="24"/>
        </w:rPr>
        <w:t xml:space="preserve"> ha il compito di</w:t>
      </w:r>
      <w:r>
        <w:rPr>
          <w:sz w:val="24"/>
          <w:szCs w:val="24"/>
        </w:rPr>
        <w:t xml:space="preserve"> rimane in ascolto di chiamate GET e POST. Le POST </w:t>
      </w:r>
      <w:r w:rsidR="00E77C94">
        <w:rPr>
          <w:sz w:val="24"/>
          <w:szCs w:val="24"/>
        </w:rPr>
        <w:t xml:space="preserve">provenienti </w:t>
      </w:r>
      <w:r>
        <w:rPr>
          <w:sz w:val="24"/>
          <w:szCs w:val="24"/>
        </w:rPr>
        <w:t xml:space="preserve">dal servizio di API.ai vengono quindi catturate, </w:t>
      </w:r>
      <w:r w:rsidR="00E77C94">
        <w:rPr>
          <w:sz w:val="24"/>
          <w:szCs w:val="24"/>
        </w:rPr>
        <w:t xml:space="preserve">viene </w:t>
      </w:r>
      <w:r>
        <w:rPr>
          <w:sz w:val="24"/>
          <w:szCs w:val="24"/>
        </w:rPr>
        <w:t>rec</w:t>
      </w:r>
      <w:r w:rsidR="006623BB">
        <w:rPr>
          <w:sz w:val="24"/>
          <w:szCs w:val="24"/>
        </w:rPr>
        <w:t xml:space="preserve">uperato il </w:t>
      </w:r>
      <w:proofErr w:type="spellStart"/>
      <w:r w:rsidR="006623BB">
        <w:rPr>
          <w:sz w:val="24"/>
          <w:szCs w:val="24"/>
        </w:rPr>
        <w:t>Json</w:t>
      </w:r>
      <w:proofErr w:type="spellEnd"/>
      <w:r w:rsidR="006623BB"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 xml:space="preserve">contenuto al loro </w:t>
      </w:r>
      <w:proofErr w:type="gramStart"/>
      <w:r w:rsidR="00E77C94">
        <w:rPr>
          <w:sz w:val="24"/>
          <w:szCs w:val="24"/>
        </w:rPr>
        <w:t xml:space="preserve">interno, </w:t>
      </w:r>
      <w:r w:rsidR="006623BB">
        <w:rPr>
          <w:sz w:val="24"/>
          <w:szCs w:val="24"/>
        </w:rPr>
        <w:t xml:space="preserve"> viene</w:t>
      </w:r>
      <w:proofErr w:type="gramEnd"/>
      <w:r w:rsidR="006623BB">
        <w:rPr>
          <w:sz w:val="24"/>
          <w:szCs w:val="24"/>
        </w:rPr>
        <w:t xml:space="preserve"> chiamato il metodo </w:t>
      </w:r>
      <w:proofErr w:type="spellStart"/>
      <w:r w:rsidR="006623BB" w:rsidRPr="00384E31">
        <w:rPr>
          <w:b/>
          <w:sz w:val="24"/>
          <w:szCs w:val="24"/>
        </w:rPr>
        <w:t>doWebhook</w:t>
      </w:r>
      <w:proofErr w:type="spellEnd"/>
      <w:r w:rsidR="006623BB"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>(</w:t>
      </w:r>
      <w:r w:rsidR="006623BB">
        <w:rPr>
          <w:sz w:val="24"/>
          <w:szCs w:val="24"/>
        </w:rPr>
        <w:t>che si occupa dell</w:t>
      </w:r>
      <w:r w:rsidR="00E77C94">
        <w:rPr>
          <w:sz w:val="24"/>
          <w:szCs w:val="24"/>
        </w:rPr>
        <w:t>’</w:t>
      </w:r>
      <w:r w:rsidR="006623BB">
        <w:rPr>
          <w:sz w:val="24"/>
          <w:szCs w:val="24"/>
        </w:rPr>
        <w:t>analisi del</w:t>
      </w: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action</w:t>
      </w:r>
      <w:proofErr w:type="spellEnd"/>
      <w:r w:rsidR="006623BB"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 xml:space="preserve">contenuta </w:t>
      </w:r>
      <w:r w:rsidR="006623BB">
        <w:rPr>
          <w:sz w:val="24"/>
          <w:szCs w:val="24"/>
        </w:rPr>
        <w:t xml:space="preserve">e di </w:t>
      </w:r>
      <w:r>
        <w:rPr>
          <w:sz w:val="24"/>
          <w:szCs w:val="24"/>
        </w:rPr>
        <w:t>implementare la parte log</w:t>
      </w:r>
      <w:r w:rsidR="006623BB">
        <w:rPr>
          <w:sz w:val="24"/>
          <w:szCs w:val="24"/>
        </w:rPr>
        <w:t>ica</w:t>
      </w:r>
      <w:r w:rsidR="00E77C94">
        <w:rPr>
          <w:sz w:val="24"/>
          <w:szCs w:val="24"/>
        </w:rPr>
        <w:t xml:space="preserve"> , </w:t>
      </w:r>
      <w:r w:rsidR="006623BB">
        <w:rPr>
          <w:sz w:val="24"/>
          <w:szCs w:val="24"/>
        </w:rPr>
        <w:t>su necessità demandarla a un</w:t>
      </w:r>
      <w:r>
        <w:rPr>
          <w:sz w:val="24"/>
          <w:szCs w:val="24"/>
        </w:rPr>
        <w:t xml:space="preserve"> metodo </w:t>
      </w:r>
      <w:r w:rsidR="00384E31">
        <w:rPr>
          <w:sz w:val="24"/>
          <w:szCs w:val="24"/>
        </w:rPr>
        <w:t xml:space="preserve"> ) , </w:t>
      </w:r>
      <w:r w:rsidR="00E77C94">
        <w:rPr>
          <w:sz w:val="24"/>
          <w:szCs w:val="24"/>
        </w:rPr>
        <w:t xml:space="preserve"> infine viene</w:t>
      </w:r>
      <w:r>
        <w:rPr>
          <w:sz w:val="24"/>
          <w:szCs w:val="24"/>
        </w:rPr>
        <w:t xml:space="preserve"> </w:t>
      </w:r>
      <w:r w:rsidR="00E77C94">
        <w:rPr>
          <w:sz w:val="24"/>
          <w:szCs w:val="24"/>
        </w:rPr>
        <w:t>preparata</w:t>
      </w:r>
      <w:r>
        <w:rPr>
          <w:sz w:val="24"/>
          <w:szCs w:val="24"/>
        </w:rPr>
        <w:t xml:space="preserve"> la risposta da restituire sia al chiamante sia al servizio di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 mediante l’utilizzo del metodo </w:t>
      </w:r>
      <w:proofErr w:type="spellStart"/>
      <w:r w:rsidRPr="00384E31">
        <w:rPr>
          <w:b/>
          <w:sz w:val="24"/>
          <w:szCs w:val="24"/>
        </w:rPr>
        <w:t>sendMessage</w:t>
      </w:r>
      <w:proofErr w:type="spellEnd"/>
      <w:r>
        <w:rPr>
          <w:sz w:val="24"/>
          <w:szCs w:val="24"/>
        </w:rPr>
        <w:t xml:space="preserve"> presente all’interno della classe </w:t>
      </w:r>
      <w:proofErr w:type="spellStart"/>
      <w:r>
        <w:rPr>
          <w:sz w:val="24"/>
          <w:szCs w:val="24"/>
        </w:rPr>
        <w:t>Util</w:t>
      </w:r>
      <w:proofErr w:type="spellEnd"/>
      <w:r>
        <w:rPr>
          <w:sz w:val="24"/>
          <w:szCs w:val="24"/>
        </w:rPr>
        <w:t xml:space="preserve">. </w:t>
      </w:r>
    </w:p>
    <w:p w14:paraId="1C5FDF1E" w14:textId="5779DC1A" w:rsidR="00D80902" w:rsidRDefault="00D80902" w:rsidP="00EA301D">
      <w:pPr>
        <w:rPr>
          <w:sz w:val="24"/>
          <w:szCs w:val="24"/>
        </w:rPr>
      </w:pPr>
    </w:p>
    <w:p w14:paraId="78FDA8F5" w14:textId="3647C534" w:rsidR="00D80902" w:rsidRDefault="00D80902" w:rsidP="00EA301D">
      <w:pPr>
        <w:rPr>
          <w:sz w:val="24"/>
          <w:szCs w:val="24"/>
        </w:rPr>
      </w:pPr>
    </w:p>
    <w:p w14:paraId="7A651BA7" w14:textId="77777777" w:rsidR="00D80902" w:rsidRDefault="00D80902" w:rsidP="00EA301D">
      <w:pPr>
        <w:rPr>
          <w:sz w:val="24"/>
          <w:szCs w:val="24"/>
        </w:rPr>
      </w:pPr>
    </w:p>
    <w:p w14:paraId="6D6798C7" w14:textId="40A72572" w:rsidR="00D80902" w:rsidRDefault="00D80902" w:rsidP="00D80902">
      <w:pPr>
        <w:pStyle w:val="Titolo2"/>
      </w:pPr>
      <w:r>
        <w:t xml:space="preserve">Webcam </w:t>
      </w:r>
    </w:p>
    <w:p w14:paraId="67546559" w14:textId="77777777" w:rsidR="00D80902" w:rsidRPr="00D80902" w:rsidRDefault="00D80902" w:rsidP="00D80902"/>
    <w:p w14:paraId="487E6AA1" w14:textId="5686FA66" w:rsidR="00D80902" w:rsidRDefault="00D80902" w:rsidP="00D80902">
      <w:r>
        <w:t>Per poter integrare l’utilizzo del servizio di monitoraggio con immagine abbiamo utilizzato le “</w:t>
      </w:r>
      <w:r w:rsidRPr="00D80902">
        <w:t xml:space="preserve">Webcam </w:t>
      </w:r>
      <w:proofErr w:type="spellStart"/>
      <w:r w:rsidRPr="00D80902">
        <w:t>Capture</w:t>
      </w:r>
      <w:proofErr w:type="spellEnd"/>
      <w:r w:rsidRPr="00D80902">
        <w:t xml:space="preserve"> API</w:t>
      </w:r>
      <w:r>
        <w:t xml:space="preserve">” utilizzando la webcam integrata direttamente all’interno del nostro server REST. </w:t>
      </w:r>
    </w:p>
    <w:p w14:paraId="276F2FBC" w14:textId="3FCEDDB8" w:rsidR="00D80902" w:rsidRDefault="00D80902" w:rsidP="00D80902">
      <w:r>
        <w:t xml:space="preserve">La nostra webcam in base alla </w:t>
      </w:r>
      <w:proofErr w:type="spellStart"/>
      <w:r>
        <w:t>action</w:t>
      </w:r>
      <w:proofErr w:type="spellEnd"/>
      <w:r>
        <w:t xml:space="preserve"> lanciata potrà quindi interagire con i nostri dispositivi IOT attivandosi e attivandoli in base alle condizioni ambientali. </w:t>
      </w:r>
    </w:p>
    <w:p w14:paraId="5653A7CF" w14:textId="6DF5AF17" w:rsidR="00D80902" w:rsidRPr="00D80902" w:rsidRDefault="00D80902" w:rsidP="00D80902">
      <w:r>
        <w:t xml:space="preserve">Per la realizzazione dell’integrazione abbiamo seguito la seguente </w:t>
      </w:r>
      <w:proofErr w:type="gramStart"/>
      <w:r>
        <w:t>guida :</w:t>
      </w:r>
      <w:proofErr w:type="gramEnd"/>
      <w:r>
        <w:t xml:space="preserve"> </w:t>
      </w:r>
      <w:hyperlink r:id="rId19" w:history="1">
        <w:r w:rsidRPr="00297D80">
          <w:rPr>
            <w:rStyle w:val="Collegamentoipertestuale"/>
          </w:rPr>
          <w:t>http://webcam-capture.sarxos.pl/</w:t>
        </w:r>
      </w:hyperlink>
      <w:r>
        <w:t xml:space="preserve"> </w:t>
      </w:r>
    </w:p>
    <w:p w14:paraId="23BBD42B" w14:textId="7E42013C" w:rsidR="00160C93" w:rsidRDefault="00160C93" w:rsidP="00356471">
      <w:pPr>
        <w:rPr>
          <w:rStyle w:val="Collegamentoipertestuale"/>
        </w:rPr>
      </w:pPr>
    </w:p>
    <w:p w14:paraId="45364DBD" w14:textId="7E1CC544" w:rsidR="005B50BF" w:rsidRDefault="005B50BF" w:rsidP="00356471">
      <w:pPr>
        <w:rPr>
          <w:rStyle w:val="Collegamentoipertestuale"/>
        </w:rPr>
      </w:pPr>
    </w:p>
    <w:p w14:paraId="30C8B159" w14:textId="1E486FB0" w:rsidR="00D80902" w:rsidRDefault="00D80902" w:rsidP="00356471">
      <w:pPr>
        <w:rPr>
          <w:rStyle w:val="Collegamentoipertestuale"/>
        </w:rPr>
      </w:pPr>
    </w:p>
    <w:p w14:paraId="77C733E2" w14:textId="13E2C59D" w:rsidR="00222A92" w:rsidRDefault="00222A92" w:rsidP="00356471">
      <w:pPr>
        <w:rPr>
          <w:rStyle w:val="Collegamentoipertestuale"/>
        </w:rPr>
      </w:pPr>
    </w:p>
    <w:p w14:paraId="301E6322" w14:textId="77777777" w:rsidR="00F6185E" w:rsidRDefault="00F6185E" w:rsidP="00F6185E">
      <w:pPr>
        <w:pStyle w:val="Titolo2"/>
      </w:pPr>
      <w:r>
        <w:t>Interazione tra i dispositivi</w:t>
      </w:r>
    </w:p>
    <w:p w14:paraId="18CDD6E9" w14:textId="4F5117B6" w:rsidR="00773E19" w:rsidRDefault="00773E19" w:rsidP="00773E19"/>
    <w:p w14:paraId="750788F7" w14:textId="77777777" w:rsidR="005B50BF" w:rsidRDefault="005B50BF" w:rsidP="00773E19"/>
    <w:p w14:paraId="2BBA6E08" w14:textId="77777777" w:rsidR="00773E19" w:rsidRPr="00222A92" w:rsidRDefault="00773E19" w:rsidP="00773E19">
      <w:pPr>
        <w:rPr>
          <w:sz w:val="24"/>
          <w:szCs w:val="24"/>
        </w:rPr>
      </w:pPr>
    </w:p>
    <w:p w14:paraId="2A1BE407" w14:textId="77777777" w:rsidR="00773E19" w:rsidRPr="00222A92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</w:t>
      </w:r>
      <w:proofErr w:type="gramStart"/>
      <w:r w:rsidRPr="00222A92">
        <w:rPr>
          <w:sz w:val="24"/>
          <w:szCs w:val="24"/>
        </w:rPr>
        <w:t>IOT :</w:t>
      </w:r>
      <w:proofErr w:type="gramEnd"/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</w:t>
      </w:r>
      <w:proofErr w:type="spellStart"/>
      <w:r w:rsidRPr="00222A92">
        <w:rPr>
          <w:sz w:val="24"/>
          <w:szCs w:val="24"/>
        </w:rPr>
        <w:t>Gen</w:t>
      </w:r>
      <w:proofErr w:type="spellEnd"/>
      <w:r w:rsidRPr="00222A92">
        <w:rPr>
          <w:sz w:val="24"/>
          <w:szCs w:val="24"/>
        </w:rPr>
        <w:t xml:space="preserve"> </w:t>
      </w:r>
    </w:p>
    <w:p w14:paraId="0B07A016" w14:textId="467A1722" w:rsidR="00773E19" w:rsidRPr="00222A92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Pr="00222A92">
        <w:rPr>
          <w:sz w:val="24"/>
          <w:szCs w:val="24"/>
        </w:rPr>
        <w:t>Eversp</w:t>
      </w:r>
      <w:r w:rsidR="00505465">
        <w:rPr>
          <w:sz w:val="24"/>
          <w:szCs w:val="24"/>
        </w:rPr>
        <w:t>ring</w:t>
      </w:r>
      <w:proofErr w:type="spellEnd"/>
      <w:r w:rsidR="00505465">
        <w:rPr>
          <w:sz w:val="24"/>
          <w:szCs w:val="24"/>
        </w:rPr>
        <w:t xml:space="preserve"> AN-145 </w:t>
      </w:r>
      <w:proofErr w:type="spellStart"/>
      <w:r w:rsidR="00505465">
        <w:rPr>
          <w:sz w:val="24"/>
          <w:szCs w:val="24"/>
        </w:rPr>
        <w:t>Holder</w:t>
      </w:r>
      <w:proofErr w:type="spellEnd"/>
      <w:r w:rsidR="00505465">
        <w:rPr>
          <w:sz w:val="24"/>
          <w:szCs w:val="24"/>
        </w:rPr>
        <w:t xml:space="preserve"> Lampadina</w:t>
      </w:r>
    </w:p>
    <w:p w14:paraId="3E9520AB" w14:textId="7EE7573B" w:rsidR="00773E19" w:rsidRPr="00222A92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Pr="00222A92">
        <w:rPr>
          <w:sz w:val="24"/>
          <w:szCs w:val="24"/>
        </w:rPr>
        <w:t>Evers</w:t>
      </w:r>
      <w:r w:rsidR="00505465">
        <w:rPr>
          <w:sz w:val="24"/>
          <w:szCs w:val="24"/>
        </w:rPr>
        <w:t>pring</w:t>
      </w:r>
      <w:proofErr w:type="spellEnd"/>
      <w:r w:rsidR="00505465">
        <w:rPr>
          <w:sz w:val="24"/>
          <w:szCs w:val="24"/>
        </w:rPr>
        <w:t xml:space="preserve"> AN-158 Prese Elettrica</w:t>
      </w:r>
    </w:p>
    <w:p w14:paraId="7A130E31" w14:textId="01E55278" w:rsidR="00773E19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 xml:space="preserve">Dispositivo IOT: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</w:t>
      </w:r>
      <w:r w:rsidR="00505465">
        <w:rPr>
          <w:sz w:val="24"/>
          <w:szCs w:val="24"/>
        </w:rPr>
        <w:t>SM-103 Door/Windows Detector</w:t>
      </w:r>
    </w:p>
    <w:p w14:paraId="559979F8" w14:textId="3063C324" w:rsidR="005B50BF" w:rsidRPr="00222A92" w:rsidRDefault="005B50BF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Webcam</w:t>
      </w:r>
    </w:p>
    <w:p w14:paraId="48147858" w14:textId="77777777" w:rsidR="00773E19" w:rsidRPr="00222A92" w:rsidRDefault="00773E19" w:rsidP="00773E19">
      <w:pPr>
        <w:rPr>
          <w:sz w:val="24"/>
          <w:szCs w:val="24"/>
        </w:rPr>
      </w:pPr>
    </w:p>
    <w:p w14:paraId="54599C43" w14:textId="77777777" w:rsidR="00D313E0" w:rsidRDefault="00D313E0" w:rsidP="00687E6F"/>
    <w:p w14:paraId="0CCC9D72" w14:textId="77777777" w:rsidR="00F6185E" w:rsidRPr="00222A92" w:rsidRDefault="00F6185E" w:rsidP="00687E6F">
      <w:pPr>
        <w:rPr>
          <w:sz w:val="24"/>
          <w:szCs w:val="24"/>
        </w:rPr>
      </w:pPr>
      <w:r w:rsidRPr="00222A92">
        <w:rPr>
          <w:sz w:val="24"/>
          <w:szCs w:val="24"/>
        </w:rPr>
        <w:t xml:space="preserve">Per il controllo ed il </w:t>
      </w:r>
      <w:proofErr w:type="spellStart"/>
      <w:r w:rsidRPr="00222A92">
        <w:rPr>
          <w:sz w:val="24"/>
          <w:szCs w:val="24"/>
        </w:rPr>
        <w:t>sensing</w:t>
      </w:r>
      <w:proofErr w:type="spellEnd"/>
      <w:r w:rsidRPr="00222A92">
        <w:rPr>
          <w:sz w:val="24"/>
          <w:szCs w:val="24"/>
        </w:rPr>
        <w:t xml:space="preserve"> dell’ambiente domestico sono stati utilizzati differenti dispositivi in base alla funzionalità da attivare, di seguito farò una breve descrizioni dei device utilizzati sulla base del servizio utilizzato</w:t>
      </w:r>
    </w:p>
    <w:p w14:paraId="20C0CF7F" w14:textId="77777777" w:rsidR="00F6185E" w:rsidRDefault="00F6185E" w:rsidP="00F6185E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384E31">
        <w:rPr>
          <w:b/>
          <w:sz w:val="24"/>
          <w:szCs w:val="24"/>
        </w:rPr>
        <w:t>Accendi/spegni luce</w:t>
      </w:r>
      <w:r w:rsidRPr="00222A92">
        <w:rPr>
          <w:sz w:val="24"/>
          <w:szCs w:val="24"/>
        </w:rPr>
        <w:t>: metodo che si occupa dell’accensione e dello spegnimento della luce all’interno dell’abitazione, per la realizzazione è stato utilizzato</w:t>
      </w:r>
      <w:r w:rsidR="00773E19" w:rsidRPr="00222A92">
        <w:rPr>
          <w:sz w:val="24"/>
          <w:szCs w:val="24"/>
        </w:rPr>
        <w:t xml:space="preserve"> un</w:t>
      </w:r>
      <w:r w:rsidRPr="00222A92">
        <w:rPr>
          <w:sz w:val="24"/>
          <w:szCs w:val="24"/>
        </w:rPr>
        <w:t xml:space="preserve"> </w:t>
      </w:r>
      <w:proofErr w:type="spellStart"/>
      <w:r w:rsidR="00773E19" w:rsidRPr="00222A92">
        <w:rPr>
          <w:sz w:val="24"/>
          <w:szCs w:val="24"/>
        </w:rPr>
        <w:t>Everspring</w:t>
      </w:r>
      <w:proofErr w:type="spellEnd"/>
      <w:r w:rsidR="00773E19" w:rsidRPr="00222A92">
        <w:rPr>
          <w:sz w:val="24"/>
          <w:szCs w:val="24"/>
        </w:rPr>
        <w:t xml:space="preserve"> AN-145 </w:t>
      </w:r>
      <w:proofErr w:type="spellStart"/>
      <w:r w:rsidR="00773E19" w:rsidRPr="00222A92">
        <w:rPr>
          <w:sz w:val="24"/>
          <w:szCs w:val="24"/>
        </w:rPr>
        <w:t>Holder</w:t>
      </w:r>
      <w:proofErr w:type="spellEnd"/>
      <w:r w:rsidR="00773E19" w:rsidRPr="00222A92">
        <w:rPr>
          <w:sz w:val="24"/>
          <w:szCs w:val="24"/>
        </w:rPr>
        <w:t xml:space="preserve"> Lampadina</w:t>
      </w:r>
      <w:r w:rsidR="00B55933">
        <w:rPr>
          <w:sz w:val="24"/>
          <w:szCs w:val="24"/>
        </w:rPr>
        <w:t>.</w:t>
      </w:r>
    </w:p>
    <w:p w14:paraId="1FE4EDA4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2C7D7064" w14:textId="36496AFF" w:rsidR="00222A92" w:rsidRDefault="00773E19" w:rsidP="00EA301D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Accendi/spegni presa</w:t>
      </w:r>
      <w:r w:rsidRPr="00222A92">
        <w:rPr>
          <w:sz w:val="24"/>
          <w:szCs w:val="24"/>
        </w:rPr>
        <w:t xml:space="preserve">: metodo che si occupa della gestione dell’accensione del device </w:t>
      </w:r>
      <w:proofErr w:type="spellStart"/>
      <w:r w:rsidRPr="00222A92">
        <w:rPr>
          <w:sz w:val="24"/>
          <w:szCs w:val="24"/>
        </w:rPr>
        <w:t>Evers</w:t>
      </w:r>
      <w:r w:rsidR="00505465">
        <w:rPr>
          <w:sz w:val="24"/>
          <w:szCs w:val="24"/>
        </w:rPr>
        <w:t>pring</w:t>
      </w:r>
      <w:proofErr w:type="spellEnd"/>
      <w:r w:rsidR="00505465">
        <w:rPr>
          <w:sz w:val="24"/>
          <w:szCs w:val="24"/>
        </w:rPr>
        <w:t xml:space="preserve"> AN-158 Prese Elettrica</w:t>
      </w:r>
      <w:r w:rsidR="001A035B">
        <w:rPr>
          <w:sz w:val="24"/>
          <w:szCs w:val="24"/>
        </w:rPr>
        <w:t>, usato per collegare una radio o una televisione</w:t>
      </w:r>
      <w:r w:rsidRPr="00222A92">
        <w:rPr>
          <w:sz w:val="24"/>
          <w:szCs w:val="24"/>
        </w:rPr>
        <w:t xml:space="preserve"> per simulare la presenza di persone all’interno delle mura</w:t>
      </w:r>
    </w:p>
    <w:p w14:paraId="634D6E90" w14:textId="77777777" w:rsidR="00B55933" w:rsidRPr="00B55933" w:rsidRDefault="00B55933" w:rsidP="00B55933">
      <w:pPr>
        <w:pStyle w:val="Paragrafoelenco"/>
        <w:rPr>
          <w:sz w:val="24"/>
          <w:szCs w:val="24"/>
        </w:rPr>
      </w:pPr>
    </w:p>
    <w:p w14:paraId="2C977A08" w14:textId="2E8DF63C" w:rsidR="00B55933" w:rsidRDefault="00B55933" w:rsidP="00B55933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 xml:space="preserve">Scatta </w:t>
      </w:r>
      <w:proofErr w:type="gramStart"/>
      <w:r w:rsidRPr="00B55933">
        <w:rPr>
          <w:b/>
          <w:sz w:val="24"/>
          <w:szCs w:val="24"/>
        </w:rPr>
        <w:t>Foto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metodo che quando viene </w:t>
      </w:r>
      <w:r w:rsidR="001A035B">
        <w:rPr>
          <w:sz w:val="24"/>
          <w:szCs w:val="24"/>
        </w:rPr>
        <w:t>invocato</w:t>
      </w:r>
      <w:r>
        <w:rPr>
          <w:sz w:val="24"/>
          <w:szCs w:val="24"/>
        </w:rPr>
        <w:t xml:space="preserve"> si occupa di scattare </w:t>
      </w:r>
      <w:r w:rsidR="001A035B">
        <w:rPr>
          <w:sz w:val="24"/>
          <w:szCs w:val="24"/>
        </w:rPr>
        <w:t>una foto dell’ambiente domestico</w:t>
      </w:r>
      <w:r>
        <w:rPr>
          <w:sz w:val="24"/>
          <w:szCs w:val="24"/>
        </w:rPr>
        <w:t xml:space="preserve">, caricarla su Dropbox ed inviarne il link tramite </w:t>
      </w:r>
      <w:proofErr w:type="spellStart"/>
      <w:r>
        <w:rPr>
          <w:sz w:val="24"/>
          <w:szCs w:val="24"/>
        </w:rPr>
        <w:t>Telegram</w:t>
      </w:r>
      <w:proofErr w:type="spellEnd"/>
      <w:r>
        <w:rPr>
          <w:sz w:val="24"/>
          <w:szCs w:val="24"/>
        </w:rPr>
        <w:t xml:space="preserve">. Il metodo utilizza il sensore di luminosità per avere sempre una qualità </w:t>
      </w:r>
      <w:r w:rsidR="001A035B">
        <w:rPr>
          <w:sz w:val="24"/>
          <w:szCs w:val="24"/>
        </w:rPr>
        <w:t>alta</w:t>
      </w:r>
      <w:r>
        <w:rPr>
          <w:sz w:val="24"/>
          <w:szCs w:val="24"/>
        </w:rPr>
        <w:t xml:space="preserve"> dell’immagine anche in presenza di bassa luminosità ambientale, quando la luminosità ambientale sarà minore di 200 lux verrà accesa luce all’interno dell’ambiente</w:t>
      </w:r>
      <w:r w:rsidR="001A035B">
        <w:rPr>
          <w:sz w:val="24"/>
          <w:szCs w:val="24"/>
        </w:rPr>
        <w:t>.</w:t>
      </w:r>
      <w:r>
        <w:rPr>
          <w:sz w:val="24"/>
          <w:szCs w:val="24"/>
        </w:rPr>
        <w:t xml:space="preserve"> I device utilizzati </w:t>
      </w:r>
      <w:proofErr w:type="gramStart"/>
      <w:r>
        <w:rPr>
          <w:sz w:val="24"/>
          <w:szCs w:val="24"/>
        </w:rPr>
        <w:t>sono :</w:t>
      </w:r>
      <w:proofErr w:type="gramEnd"/>
      <w:r>
        <w:rPr>
          <w:sz w:val="24"/>
          <w:szCs w:val="24"/>
        </w:rPr>
        <w:t xml:space="preserve"> webcam,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AN-145 </w:t>
      </w:r>
      <w:proofErr w:type="spellStart"/>
      <w:r w:rsidRPr="00222A92">
        <w:rPr>
          <w:sz w:val="24"/>
          <w:szCs w:val="24"/>
        </w:rPr>
        <w:t>Holder</w:t>
      </w:r>
      <w:proofErr w:type="spellEnd"/>
      <w:r w:rsidRPr="00222A92">
        <w:rPr>
          <w:sz w:val="24"/>
          <w:szCs w:val="24"/>
        </w:rPr>
        <w:t xml:space="preserve"> Lampadina</w:t>
      </w:r>
      <w:r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Gen</w:t>
      </w:r>
      <w:r>
        <w:rPr>
          <w:sz w:val="24"/>
          <w:szCs w:val="24"/>
        </w:rPr>
        <w:t>.</w:t>
      </w:r>
    </w:p>
    <w:p w14:paraId="4A315814" w14:textId="77777777" w:rsidR="00EA301D" w:rsidRPr="00B55933" w:rsidRDefault="00EA301D" w:rsidP="00B55933">
      <w:pPr>
        <w:pStyle w:val="Paragrafoelenco"/>
        <w:ind w:left="720" w:firstLine="0"/>
        <w:rPr>
          <w:sz w:val="24"/>
          <w:szCs w:val="24"/>
        </w:rPr>
      </w:pPr>
    </w:p>
    <w:p w14:paraId="620CC291" w14:textId="77777777" w:rsidR="00EA301D" w:rsidRPr="00EA301D" w:rsidRDefault="00EA301D" w:rsidP="00EA301D">
      <w:pPr>
        <w:pStyle w:val="Paragrafoelenco"/>
        <w:ind w:left="720" w:firstLine="0"/>
        <w:rPr>
          <w:sz w:val="24"/>
          <w:szCs w:val="24"/>
        </w:rPr>
      </w:pPr>
    </w:p>
    <w:p w14:paraId="1E912392" w14:textId="58781723" w:rsidR="00773E19" w:rsidRDefault="00773E19" w:rsidP="00773E19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 xml:space="preserve">Monitoraggio: con </w:t>
      </w:r>
      <w:proofErr w:type="gramStart"/>
      <w:r w:rsidRPr="00B55933">
        <w:rPr>
          <w:b/>
          <w:sz w:val="24"/>
          <w:szCs w:val="24"/>
        </w:rPr>
        <w:t>immagine</w:t>
      </w:r>
      <w:r w:rsidRPr="00222A92">
        <w:rPr>
          <w:sz w:val="24"/>
          <w:szCs w:val="24"/>
        </w:rPr>
        <w:t xml:space="preserve"> :</w:t>
      </w:r>
      <w:proofErr w:type="gramEnd"/>
      <w:r w:rsidRPr="00222A92">
        <w:rPr>
          <w:sz w:val="24"/>
          <w:szCs w:val="24"/>
        </w:rPr>
        <w:t xml:space="preserve"> metodo che si occupa di gestire il servizio di monitoraggio con immagine. Dato che API.ai</w:t>
      </w:r>
      <w:r w:rsidR="001A035B">
        <w:rPr>
          <w:sz w:val="24"/>
          <w:szCs w:val="24"/>
        </w:rPr>
        <w:t xml:space="preserve"> va in </w:t>
      </w:r>
      <w:proofErr w:type="spellStart"/>
      <w:r w:rsidR="001A035B">
        <w:rPr>
          <w:sz w:val="24"/>
          <w:szCs w:val="24"/>
        </w:rPr>
        <w:t>timeout</w:t>
      </w:r>
      <w:proofErr w:type="spellEnd"/>
      <w:r w:rsidR="001A035B">
        <w:rPr>
          <w:sz w:val="24"/>
          <w:szCs w:val="24"/>
        </w:rPr>
        <w:t xml:space="preserve"> dopo 4 secondi</w:t>
      </w:r>
      <w:r w:rsidRPr="00222A92">
        <w:rPr>
          <w:sz w:val="24"/>
          <w:szCs w:val="24"/>
        </w:rPr>
        <w:t xml:space="preserve"> è</w:t>
      </w:r>
      <w:r w:rsidR="001A035B">
        <w:rPr>
          <w:sz w:val="24"/>
          <w:szCs w:val="24"/>
        </w:rPr>
        <w:t xml:space="preserve"> stato</w:t>
      </w:r>
      <w:r w:rsidRPr="00222A92">
        <w:rPr>
          <w:sz w:val="24"/>
          <w:szCs w:val="24"/>
        </w:rPr>
        <w:t xml:space="preserve"> pensato di ov</w:t>
      </w:r>
      <w:r w:rsidR="001A035B">
        <w:rPr>
          <w:sz w:val="24"/>
          <w:szCs w:val="24"/>
        </w:rPr>
        <w:t xml:space="preserve">viare al problema lanciando un </w:t>
      </w:r>
      <w:proofErr w:type="spellStart"/>
      <w:r w:rsidRPr="00222A92">
        <w:rPr>
          <w:sz w:val="24"/>
          <w:szCs w:val="24"/>
        </w:rPr>
        <w:t>thread</w:t>
      </w:r>
      <w:proofErr w:type="spellEnd"/>
      <w:r w:rsidR="001A035B">
        <w:rPr>
          <w:sz w:val="24"/>
          <w:szCs w:val="24"/>
        </w:rPr>
        <w:t xml:space="preserve"> chiamato “</w:t>
      </w:r>
      <w:proofErr w:type="spellStart"/>
      <w:r w:rsidRPr="00222A92">
        <w:rPr>
          <w:sz w:val="24"/>
          <w:szCs w:val="24"/>
        </w:rPr>
        <w:t>ThreadSorveglianzaConImmagine</w:t>
      </w:r>
      <w:proofErr w:type="spellEnd"/>
      <w:r w:rsidRPr="00222A92">
        <w:rPr>
          <w:sz w:val="24"/>
          <w:szCs w:val="24"/>
        </w:rPr>
        <w:t>” che continui</w:t>
      </w:r>
      <w:r w:rsidR="001A035B">
        <w:rPr>
          <w:sz w:val="24"/>
          <w:szCs w:val="24"/>
        </w:rPr>
        <w:t xml:space="preserve"> a girare</w:t>
      </w:r>
      <w:r w:rsidRPr="00222A92">
        <w:rPr>
          <w:sz w:val="24"/>
          <w:szCs w:val="24"/>
        </w:rPr>
        <w:t xml:space="preserve"> in background</w:t>
      </w:r>
      <w:r w:rsidR="001A035B">
        <w:rPr>
          <w:sz w:val="24"/>
          <w:szCs w:val="24"/>
        </w:rPr>
        <w:t xml:space="preserve"> per permettere</w:t>
      </w:r>
      <w:r w:rsidRPr="00222A92">
        <w:rPr>
          <w:sz w:val="24"/>
          <w:szCs w:val="24"/>
        </w:rPr>
        <w:t xml:space="preserve"> la sorveglianza dell’abitazione. Durante la creazione viene specificato il </w:t>
      </w:r>
      <w:r w:rsidRPr="00222A92">
        <w:rPr>
          <w:sz w:val="24"/>
          <w:szCs w:val="24"/>
        </w:rPr>
        <w:lastRenderedPageBreak/>
        <w:t>quantitativo di tempo per il quale</w:t>
      </w:r>
      <w:r w:rsidR="001A035B">
        <w:rPr>
          <w:sz w:val="24"/>
          <w:szCs w:val="24"/>
        </w:rPr>
        <w:t xml:space="preserve"> il </w:t>
      </w:r>
      <w:proofErr w:type="spellStart"/>
      <w:r w:rsidR="001A035B">
        <w:rPr>
          <w:sz w:val="24"/>
          <w:szCs w:val="24"/>
        </w:rPr>
        <w:t>thread</w:t>
      </w:r>
      <w:proofErr w:type="spellEnd"/>
      <w:r w:rsidR="001A035B">
        <w:rPr>
          <w:sz w:val="24"/>
          <w:szCs w:val="24"/>
        </w:rPr>
        <w:t xml:space="preserve"> deve rimanere attivo;</w:t>
      </w:r>
      <w:r w:rsidRPr="00222A92">
        <w:rPr>
          <w:sz w:val="24"/>
          <w:szCs w:val="24"/>
        </w:rPr>
        <w:t xml:space="preserve"> se</w:t>
      </w:r>
      <w:r w:rsidR="001A035B">
        <w:rPr>
          <w:sz w:val="24"/>
          <w:szCs w:val="24"/>
        </w:rPr>
        <w:t xml:space="preserve"> durante l’inizializzazione</w:t>
      </w:r>
      <w:r w:rsidRPr="00222A92">
        <w:rPr>
          <w:sz w:val="24"/>
          <w:szCs w:val="24"/>
        </w:rPr>
        <w:t xml:space="preserve"> trova tutti i device necessari all’azione richiesta </w:t>
      </w:r>
      <w:r w:rsidR="001A035B">
        <w:rPr>
          <w:sz w:val="24"/>
          <w:szCs w:val="24"/>
        </w:rPr>
        <w:t>si avvia,</w:t>
      </w:r>
      <w:r w:rsidRPr="00222A92">
        <w:rPr>
          <w:sz w:val="24"/>
          <w:szCs w:val="24"/>
        </w:rPr>
        <w:t xml:space="preserve"> in caso contrario invia un messaggio</w:t>
      </w:r>
      <w:r w:rsidR="001A035B">
        <w:rPr>
          <w:sz w:val="24"/>
          <w:szCs w:val="24"/>
        </w:rPr>
        <w:t xml:space="preserve"> di notifica</w:t>
      </w:r>
      <w:r w:rsidRPr="00222A92">
        <w:rPr>
          <w:sz w:val="24"/>
          <w:szCs w:val="24"/>
        </w:rPr>
        <w:t xml:space="preserve"> a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specificando il tipo di errore incontrato. Il </w:t>
      </w:r>
      <w:proofErr w:type="spellStart"/>
      <w:r w:rsidRPr="00222A92">
        <w:rPr>
          <w:sz w:val="24"/>
          <w:szCs w:val="24"/>
        </w:rPr>
        <w:t>thread</w:t>
      </w:r>
      <w:proofErr w:type="spellEnd"/>
      <w:r w:rsidRPr="00222A92">
        <w:rPr>
          <w:sz w:val="24"/>
          <w:szCs w:val="24"/>
        </w:rPr>
        <w:t xml:space="preserve"> se rileva che il sensore di apertu</w:t>
      </w:r>
      <w:r w:rsidR="001A035B">
        <w:rPr>
          <w:sz w:val="24"/>
          <w:szCs w:val="24"/>
        </w:rPr>
        <w:t>ra della porta è su stato “on” o</w:t>
      </w:r>
      <w:r w:rsidRPr="00222A92">
        <w:rPr>
          <w:sz w:val="24"/>
          <w:szCs w:val="24"/>
        </w:rPr>
        <w:t xml:space="preserve"> se il sensore di presenza è “</w:t>
      </w:r>
      <w:proofErr w:type="spellStart"/>
      <w:r w:rsidRPr="00222A92">
        <w:rPr>
          <w:sz w:val="24"/>
          <w:szCs w:val="24"/>
        </w:rPr>
        <w:t>triggered</w:t>
      </w:r>
      <w:proofErr w:type="spellEnd"/>
      <w:r w:rsidRPr="00222A92">
        <w:rPr>
          <w:sz w:val="24"/>
          <w:szCs w:val="24"/>
        </w:rPr>
        <w:t xml:space="preserve">” sa che probabilmente qualcuno è presente all’interno dell’abitazione domestica, quindi verifica la luminosità ambientale ( se è &lt; di 200lux ) accende una luce per permettere una maggiore qualità di ripresa della </w:t>
      </w:r>
      <w:proofErr w:type="spellStart"/>
      <w:r w:rsidRPr="00222A92">
        <w:rPr>
          <w:sz w:val="24"/>
          <w:szCs w:val="24"/>
        </w:rPr>
        <w:t>cam</w:t>
      </w:r>
      <w:proofErr w:type="spellEnd"/>
      <w:r w:rsidRPr="00222A92">
        <w:rPr>
          <w:sz w:val="24"/>
          <w:szCs w:val="24"/>
        </w:rPr>
        <w:t xml:space="preserve"> che si occuperà di scattare la foto; una volta scattata la foto verrà posizionata in una cartella interna la Dropbox e il link verrà restituito mediante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 all’utente, per poter visionare se la persona al suo interno è di sua conoscenza o si tratta di un intruso. I device utilizzati per questa interazione </w:t>
      </w:r>
      <w:proofErr w:type="gramStart"/>
      <w:r w:rsidRPr="00222A92">
        <w:rPr>
          <w:sz w:val="24"/>
          <w:szCs w:val="24"/>
        </w:rPr>
        <w:t>sono :</w:t>
      </w:r>
      <w:proofErr w:type="gramEnd"/>
      <w:r w:rsidRPr="00222A92">
        <w:rPr>
          <w:sz w:val="24"/>
          <w:szCs w:val="24"/>
        </w:rPr>
        <w:t xml:space="preserve">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</w:t>
      </w:r>
      <w:proofErr w:type="spellStart"/>
      <w:r w:rsidRPr="00222A92">
        <w:rPr>
          <w:sz w:val="24"/>
          <w:szCs w:val="24"/>
        </w:rPr>
        <w:t>Gen</w:t>
      </w:r>
      <w:proofErr w:type="spellEnd"/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Eversp</w:t>
      </w:r>
      <w:r w:rsidR="00505465">
        <w:rPr>
          <w:sz w:val="24"/>
          <w:szCs w:val="24"/>
        </w:rPr>
        <w:t>ring</w:t>
      </w:r>
      <w:proofErr w:type="spellEnd"/>
      <w:r w:rsidR="00505465">
        <w:rPr>
          <w:sz w:val="24"/>
          <w:szCs w:val="24"/>
        </w:rPr>
        <w:t xml:space="preserve"> AN-145 </w:t>
      </w:r>
      <w:proofErr w:type="spellStart"/>
      <w:r w:rsidR="00505465">
        <w:rPr>
          <w:sz w:val="24"/>
          <w:szCs w:val="24"/>
        </w:rPr>
        <w:t>Holder</w:t>
      </w:r>
      <w:proofErr w:type="spellEnd"/>
      <w:r w:rsidR="00505465">
        <w:rPr>
          <w:sz w:val="24"/>
          <w:szCs w:val="24"/>
        </w:rPr>
        <w:t xml:space="preserve"> Lampadina </w:t>
      </w:r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</w:t>
      </w:r>
      <w:r w:rsidR="00505465">
        <w:rPr>
          <w:sz w:val="24"/>
          <w:szCs w:val="24"/>
        </w:rPr>
        <w:t>SM-103 Door/Windows Detector</w:t>
      </w:r>
      <w:r w:rsidRPr="00222A92">
        <w:rPr>
          <w:sz w:val="24"/>
          <w:szCs w:val="24"/>
        </w:rPr>
        <w:t>, webcam.</w:t>
      </w:r>
    </w:p>
    <w:p w14:paraId="410E6B49" w14:textId="77777777" w:rsidR="00B55933" w:rsidRPr="00222A92" w:rsidRDefault="00B55933" w:rsidP="00B55933">
      <w:pPr>
        <w:pStyle w:val="Paragrafoelenco"/>
        <w:ind w:left="720" w:firstLine="0"/>
        <w:rPr>
          <w:sz w:val="24"/>
          <w:szCs w:val="24"/>
        </w:rPr>
      </w:pPr>
    </w:p>
    <w:p w14:paraId="6136A1CA" w14:textId="77777777" w:rsidR="00773E19" w:rsidRDefault="00773E19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 xml:space="preserve">Monitoraggio: senza </w:t>
      </w:r>
      <w:proofErr w:type="gramStart"/>
      <w:r w:rsidRPr="00B55933">
        <w:rPr>
          <w:b/>
          <w:sz w:val="24"/>
          <w:szCs w:val="24"/>
        </w:rPr>
        <w:t>immagine</w:t>
      </w:r>
      <w:r w:rsidRPr="00222A92">
        <w:rPr>
          <w:sz w:val="24"/>
          <w:szCs w:val="24"/>
        </w:rPr>
        <w:t xml:space="preserve"> :</w:t>
      </w:r>
      <w:proofErr w:type="gramEnd"/>
      <w:r w:rsidRPr="00222A92">
        <w:rPr>
          <w:sz w:val="24"/>
          <w:szCs w:val="24"/>
        </w:rPr>
        <w:t xml:space="preserve"> metodo che si occupa di gestire il servizio di monitoraggio. Viene lanciato un </w:t>
      </w:r>
      <w:proofErr w:type="spellStart"/>
      <w:r w:rsidRPr="00222A92">
        <w:rPr>
          <w:sz w:val="24"/>
          <w:szCs w:val="24"/>
        </w:rPr>
        <w:t>thread</w:t>
      </w:r>
      <w:proofErr w:type="spellEnd"/>
      <w:r w:rsidRPr="00222A92">
        <w:rPr>
          <w:sz w:val="24"/>
          <w:szCs w:val="24"/>
        </w:rPr>
        <w:t xml:space="preserve"> in background “</w:t>
      </w:r>
      <w:proofErr w:type="spellStart"/>
      <w:r w:rsidRPr="00222A92">
        <w:rPr>
          <w:sz w:val="24"/>
          <w:szCs w:val="24"/>
        </w:rPr>
        <w:t>ThreadSorveglianzaSenzaImmagine</w:t>
      </w:r>
      <w:proofErr w:type="spellEnd"/>
      <w:r w:rsidRPr="00222A92">
        <w:rPr>
          <w:sz w:val="24"/>
          <w:szCs w:val="24"/>
        </w:rPr>
        <w:t>” che si occupa di gestire la sorveglianza per un determinato numero di secondi impostato nel costruttore. La presenza viene rilevata controllando i valori forniti dal sensore di apertura porta e dal sensore di movimento, se uno dei due restituisce un risultato positivo vien</w:t>
      </w:r>
      <w:r w:rsidR="001E7F3A" w:rsidRPr="00222A92">
        <w:rPr>
          <w:sz w:val="24"/>
          <w:szCs w:val="24"/>
        </w:rPr>
        <w:t xml:space="preserve">e inviato un messaggio su </w:t>
      </w:r>
      <w:proofErr w:type="spellStart"/>
      <w:r w:rsidR="001E7F3A" w:rsidRPr="00222A92">
        <w:rPr>
          <w:sz w:val="24"/>
          <w:szCs w:val="24"/>
        </w:rPr>
        <w:t>Telegram</w:t>
      </w:r>
      <w:proofErr w:type="spellEnd"/>
      <w:r w:rsidR="001E7F3A" w:rsidRPr="00222A92">
        <w:rPr>
          <w:sz w:val="24"/>
          <w:szCs w:val="24"/>
        </w:rPr>
        <w:t xml:space="preserve"> di “Rilevata presenza”. I dispositivi utilizzati in questa iterazione </w:t>
      </w:r>
      <w:proofErr w:type="gramStart"/>
      <w:r w:rsidR="001E7F3A" w:rsidRPr="00222A92">
        <w:rPr>
          <w:sz w:val="24"/>
          <w:szCs w:val="24"/>
        </w:rPr>
        <w:t>sono :</w:t>
      </w:r>
      <w:proofErr w:type="gramEnd"/>
      <w:r w:rsidR="001E7F3A" w:rsidRPr="00222A92">
        <w:rPr>
          <w:sz w:val="24"/>
          <w:szCs w:val="24"/>
        </w:rPr>
        <w:t xml:space="preserve">  </w:t>
      </w:r>
      <w:proofErr w:type="spellStart"/>
      <w:r w:rsidR="001E7F3A" w:rsidRPr="00222A92">
        <w:rPr>
          <w:sz w:val="24"/>
          <w:szCs w:val="24"/>
        </w:rPr>
        <w:t>Everspring</w:t>
      </w:r>
      <w:proofErr w:type="spellEnd"/>
      <w:r w:rsidR="001E7F3A" w:rsidRPr="00222A92">
        <w:rPr>
          <w:sz w:val="24"/>
          <w:szCs w:val="24"/>
        </w:rPr>
        <w:t xml:space="preserve"> SM-103 Door/Windows Detector IOT, </w:t>
      </w:r>
      <w:proofErr w:type="spellStart"/>
      <w:r w:rsidR="001E7F3A" w:rsidRPr="00222A92">
        <w:rPr>
          <w:sz w:val="24"/>
          <w:szCs w:val="24"/>
        </w:rPr>
        <w:t>Aeon</w:t>
      </w:r>
      <w:proofErr w:type="spellEnd"/>
      <w:r w:rsidR="001E7F3A" w:rsidRPr="00222A92">
        <w:rPr>
          <w:sz w:val="24"/>
          <w:szCs w:val="24"/>
        </w:rPr>
        <w:t xml:space="preserve"> Lab </w:t>
      </w:r>
      <w:proofErr w:type="spellStart"/>
      <w:r w:rsidR="001E7F3A" w:rsidRPr="00222A92">
        <w:rPr>
          <w:sz w:val="24"/>
          <w:szCs w:val="24"/>
        </w:rPr>
        <w:t>MultiSensor</w:t>
      </w:r>
      <w:proofErr w:type="spellEnd"/>
      <w:r w:rsidR="001E7F3A" w:rsidRPr="00222A92">
        <w:rPr>
          <w:sz w:val="24"/>
          <w:szCs w:val="24"/>
        </w:rPr>
        <w:t xml:space="preserve"> 5 </w:t>
      </w:r>
      <w:proofErr w:type="spellStart"/>
      <w:r w:rsidR="001E7F3A" w:rsidRPr="00222A92">
        <w:rPr>
          <w:sz w:val="24"/>
          <w:szCs w:val="24"/>
        </w:rPr>
        <w:t>Gen</w:t>
      </w:r>
      <w:proofErr w:type="spellEnd"/>
      <w:r w:rsidR="001E7F3A" w:rsidRPr="00222A92">
        <w:rPr>
          <w:sz w:val="24"/>
          <w:szCs w:val="24"/>
        </w:rPr>
        <w:t xml:space="preserve">, </w:t>
      </w:r>
      <w:proofErr w:type="spellStart"/>
      <w:r w:rsidR="001E7F3A" w:rsidRPr="00222A92">
        <w:rPr>
          <w:sz w:val="24"/>
          <w:szCs w:val="24"/>
        </w:rPr>
        <w:t>Everspring</w:t>
      </w:r>
      <w:proofErr w:type="spellEnd"/>
      <w:r w:rsidR="001E7F3A" w:rsidRPr="00222A92">
        <w:rPr>
          <w:sz w:val="24"/>
          <w:szCs w:val="24"/>
        </w:rPr>
        <w:t>.</w:t>
      </w:r>
    </w:p>
    <w:p w14:paraId="07E9AD29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2AA4AB27" w14:textId="645BFC39" w:rsidR="001E7F3A" w:rsidRDefault="001E7F3A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Verifica presenza</w:t>
      </w:r>
      <w:r w:rsidRPr="00222A92">
        <w:rPr>
          <w:sz w:val="24"/>
          <w:szCs w:val="24"/>
        </w:rPr>
        <w:t>: il metodo si occupa</w:t>
      </w:r>
      <w:r w:rsidR="001A035B">
        <w:rPr>
          <w:sz w:val="24"/>
          <w:szCs w:val="24"/>
        </w:rPr>
        <w:t xml:space="preserve"> di eseguire un’</w:t>
      </w:r>
      <w:r w:rsidRPr="00222A92">
        <w:rPr>
          <w:sz w:val="24"/>
          <w:szCs w:val="24"/>
        </w:rPr>
        <w:t xml:space="preserve">interrogazione sul dispositivo di rilevazione di presenza e restituirne il valore catturato inviando l’esito dell’interrogazione sul Bot. Device utilizzato: </w:t>
      </w:r>
      <w:proofErr w:type="spellStart"/>
      <w:r w:rsidRPr="00222A92">
        <w:rPr>
          <w:sz w:val="24"/>
          <w:szCs w:val="24"/>
        </w:rPr>
        <w:t>Aeon</w:t>
      </w:r>
      <w:proofErr w:type="spellEnd"/>
      <w:r w:rsidRPr="00222A92">
        <w:rPr>
          <w:sz w:val="24"/>
          <w:szCs w:val="24"/>
        </w:rPr>
        <w:t xml:space="preserve"> Lab </w:t>
      </w:r>
      <w:proofErr w:type="spellStart"/>
      <w:r w:rsidRPr="00222A92">
        <w:rPr>
          <w:sz w:val="24"/>
          <w:szCs w:val="24"/>
        </w:rPr>
        <w:t>MultiSensor</w:t>
      </w:r>
      <w:proofErr w:type="spellEnd"/>
      <w:r w:rsidRPr="00222A92">
        <w:rPr>
          <w:sz w:val="24"/>
          <w:szCs w:val="24"/>
        </w:rPr>
        <w:t xml:space="preserve"> 5 </w:t>
      </w:r>
      <w:proofErr w:type="spellStart"/>
      <w:r w:rsidRPr="00222A92">
        <w:rPr>
          <w:sz w:val="24"/>
          <w:szCs w:val="24"/>
        </w:rPr>
        <w:t>Gen</w:t>
      </w:r>
      <w:proofErr w:type="spellEnd"/>
      <w:r w:rsidRPr="00222A92">
        <w:rPr>
          <w:sz w:val="24"/>
          <w:szCs w:val="24"/>
        </w:rPr>
        <w:t xml:space="preserve">,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>.</w:t>
      </w:r>
    </w:p>
    <w:p w14:paraId="0A46C5EC" w14:textId="77777777" w:rsidR="00222A92" w:rsidRPr="00222A92" w:rsidRDefault="00222A92" w:rsidP="00222A92">
      <w:pPr>
        <w:pStyle w:val="Paragrafoelenco"/>
        <w:rPr>
          <w:sz w:val="24"/>
          <w:szCs w:val="24"/>
        </w:rPr>
      </w:pPr>
    </w:p>
    <w:p w14:paraId="58239E8A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6985E9A0" w14:textId="77777777" w:rsidR="001E7F3A" w:rsidRDefault="001E7F3A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Stato porta</w:t>
      </w:r>
      <w:r w:rsidRPr="00222A92">
        <w:rPr>
          <w:sz w:val="24"/>
          <w:szCs w:val="24"/>
        </w:rPr>
        <w:t xml:space="preserve">: il metodo si occupa ti eseguire un’interrogazione sul sensore di apertura porta/finestre e ne restituisce il valore inviandolo tramite un messaggio su </w:t>
      </w:r>
      <w:proofErr w:type="spellStart"/>
      <w:r w:rsidRPr="00222A92">
        <w:rPr>
          <w:sz w:val="24"/>
          <w:szCs w:val="24"/>
        </w:rPr>
        <w:t>Telegram</w:t>
      </w:r>
      <w:proofErr w:type="spellEnd"/>
      <w:r w:rsidRPr="00222A92">
        <w:rPr>
          <w:sz w:val="24"/>
          <w:szCs w:val="24"/>
        </w:rPr>
        <w:t xml:space="preserve">. Device </w:t>
      </w:r>
      <w:proofErr w:type="gramStart"/>
      <w:r w:rsidRPr="00222A92">
        <w:rPr>
          <w:sz w:val="24"/>
          <w:szCs w:val="24"/>
        </w:rPr>
        <w:t>utilizzato :</w:t>
      </w:r>
      <w:proofErr w:type="gramEnd"/>
      <w:r w:rsidRPr="00222A92">
        <w:rPr>
          <w:sz w:val="24"/>
          <w:szCs w:val="24"/>
        </w:rPr>
        <w:t xml:space="preserve">   </w:t>
      </w:r>
      <w:proofErr w:type="spellStart"/>
      <w:r w:rsidRPr="00222A92">
        <w:rPr>
          <w:sz w:val="24"/>
          <w:szCs w:val="24"/>
        </w:rPr>
        <w:t>Everspring</w:t>
      </w:r>
      <w:proofErr w:type="spellEnd"/>
      <w:r w:rsidRPr="00222A92">
        <w:rPr>
          <w:sz w:val="24"/>
          <w:szCs w:val="24"/>
        </w:rPr>
        <w:t xml:space="preserve"> SM-103 Door/Windows Detector.</w:t>
      </w:r>
    </w:p>
    <w:p w14:paraId="516082A1" w14:textId="77777777" w:rsidR="00222A92" w:rsidRPr="00222A92" w:rsidRDefault="00222A92" w:rsidP="00222A92">
      <w:pPr>
        <w:pStyle w:val="Paragrafoelenco"/>
        <w:ind w:left="720" w:firstLine="0"/>
        <w:rPr>
          <w:sz w:val="24"/>
          <w:szCs w:val="24"/>
        </w:rPr>
      </w:pPr>
    </w:p>
    <w:p w14:paraId="7E803CB7" w14:textId="77777777" w:rsidR="001E7F3A" w:rsidRPr="00222A92" w:rsidRDefault="001E7F3A" w:rsidP="001E7F3A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B55933">
        <w:rPr>
          <w:b/>
          <w:sz w:val="24"/>
          <w:szCs w:val="24"/>
        </w:rPr>
        <w:t>Calendario: Monitoraggio con/senza immagine</w:t>
      </w:r>
      <w:r w:rsidRPr="00222A92">
        <w:rPr>
          <w:sz w:val="24"/>
          <w:szCs w:val="24"/>
        </w:rPr>
        <w:t xml:space="preserve">: il metodo si occupa di controllare se sono presenti degli eventi in un dato momento mediante l’ausilio della classe </w:t>
      </w:r>
      <w:proofErr w:type="spellStart"/>
      <w:r w:rsidRPr="00222A92">
        <w:rPr>
          <w:sz w:val="24"/>
          <w:szCs w:val="24"/>
        </w:rPr>
        <w:t>UtilCalendario</w:t>
      </w:r>
      <w:proofErr w:type="spellEnd"/>
      <w:r w:rsidRPr="00222A92">
        <w:rPr>
          <w:sz w:val="24"/>
          <w:szCs w:val="24"/>
        </w:rPr>
        <w:t xml:space="preserve"> attivando se rileva eventi in corso </w:t>
      </w:r>
      <w:proofErr w:type="gramStart"/>
      <w:r w:rsidRPr="00222A92">
        <w:rPr>
          <w:sz w:val="24"/>
          <w:szCs w:val="24"/>
        </w:rPr>
        <w:t>( quindi</w:t>
      </w:r>
      <w:proofErr w:type="gramEnd"/>
      <w:r w:rsidRPr="00222A92">
        <w:rPr>
          <w:sz w:val="24"/>
          <w:szCs w:val="24"/>
        </w:rPr>
        <w:t xml:space="preserve"> si suppone che se  è presente un evento in corso l’utilizzatore si trovi all’esterno delle proprie mura domestiche ) il servizio di monitoraggio con/senza immagine. La classe </w:t>
      </w:r>
      <w:proofErr w:type="spellStart"/>
      <w:r w:rsidRPr="00222A92">
        <w:rPr>
          <w:sz w:val="24"/>
          <w:szCs w:val="24"/>
        </w:rPr>
        <w:t>UtilCalendario</w:t>
      </w:r>
      <w:proofErr w:type="spellEnd"/>
      <w:r w:rsidRPr="00222A92">
        <w:rPr>
          <w:sz w:val="24"/>
          <w:szCs w:val="24"/>
        </w:rPr>
        <w:t xml:space="preserve"> si occupa di richiedere tutti gli eventi presenti all’interno del calendario </w:t>
      </w:r>
      <w:hyperlink r:id="rId20" w:history="1">
        <w:r w:rsidRPr="00222A92">
          <w:rPr>
            <w:rStyle w:val="Collegamentoipertestuale"/>
            <w:sz w:val="24"/>
            <w:szCs w:val="24"/>
          </w:rPr>
          <w:t>20010057@studenti.uniupo.it</w:t>
        </w:r>
      </w:hyperlink>
      <w:r w:rsidRPr="00222A92">
        <w:rPr>
          <w:sz w:val="24"/>
          <w:szCs w:val="24"/>
        </w:rPr>
        <w:t xml:space="preserve"> e verificando se uno degli eventi coincide con l’ora attuale di sistema, esistono due tipologie principali di eventi:</w:t>
      </w:r>
    </w:p>
    <w:p w14:paraId="18A63DB5" w14:textId="77777777" w:rsidR="001E7F3A" w:rsidRPr="00222A92" w:rsidRDefault="001E7F3A" w:rsidP="001E7F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t>Eventi con un inizio e termine all’interno della giornata</w:t>
      </w:r>
    </w:p>
    <w:p w14:paraId="3C99FABB" w14:textId="77777777" w:rsidR="001E7F3A" w:rsidRPr="00222A92" w:rsidRDefault="001E7F3A" w:rsidP="001E7F3A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222A92">
        <w:rPr>
          <w:sz w:val="24"/>
          <w:szCs w:val="24"/>
        </w:rPr>
        <w:lastRenderedPageBreak/>
        <w:t>Eventi che occupano l’intera giornata</w:t>
      </w:r>
    </w:p>
    <w:p w14:paraId="7A34B7B0" w14:textId="1688B62C" w:rsidR="00337DB0" w:rsidRDefault="001E7F3A" w:rsidP="00222A92">
      <w:pPr>
        <w:pStyle w:val="Paragrafoelenco"/>
        <w:ind w:left="720" w:firstLine="0"/>
        <w:rPr>
          <w:sz w:val="24"/>
          <w:szCs w:val="24"/>
        </w:rPr>
      </w:pPr>
      <w:r w:rsidRPr="00222A92">
        <w:rPr>
          <w:sz w:val="24"/>
          <w:szCs w:val="24"/>
        </w:rPr>
        <w:t xml:space="preserve">Abbiamo cercato di gestire entrambe le categorie degli eventi, ognuna con un formato differente di rappresentazione della data </w:t>
      </w:r>
      <w:r w:rsidR="00222A92" w:rsidRPr="00222A92">
        <w:rPr>
          <w:sz w:val="24"/>
          <w:szCs w:val="24"/>
        </w:rPr>
        <w:t xml:space="preserve">mediante un metodo interno chiamato </w:t>
      </w:r>
      <w:proofErr w:type="spellStart"/>
      <w:r w:rsidR="00222A92" w:rsidRPr="00222A92">
        <w:rPr>
          <w:sz w:val="24"/>
          <w:szCs w:val="24"/>
        </w:rPr>
        <w:t>atti</w:t>
      </w:r>
      <w:r w:rsidR="00EA301D">
        <w:rPr>
          <w:sz w:val="24"/>
          <w:szCs w:val="24"/>
        </w:rPr>
        <w:t>va</w:t>
      </w:r>
      <w:r w:rsidR="00222A92" w:rsidRPr="00222A92">
        <w:rPr>
          <w:sz w:val="24"/>
          <w:szCs w:val="24"/>
        </w:rPr>
        <w:t>zioneDelServizioInterno</w:t>
      </w:r>
      <w:proofErr w:type="spellEnd"/>
      <w:r w:rsidR="00222A92" w:rsidRPr="00222A92">
        <w:rPr>
          <w:sz w:val="24"/>
          <w:szCs w:val="24"/>
        </w:rPr>
        <w:t xml:space="preserve">, una volta interrogato l’evento per capire a quale categoria appartiene viene parsificato il contenuto del suo </w:t>
      </w:r>
      <w:proofErr w:type="spellStart"/>
      <w:r w:rsidR="00222A92" w:rsidRPr="00222A92">
        <w:rPr>
          <w:sz w:val="24"/>
          <w:szCs w:val="24"/>
        </w:rPr>
        <w:t>Json</w:t>
      </w:r>
      <w:proofErr w:type="spellEnd"/>
      <w:r w:rsidR="00222A92" w:rsidRPr="00222A92">
        <w:rPr>
          <w:sz w:val="24"/>
          <w:szCs w:val="24"/>
        </w:rPr>
        <w:t xml:space="preserve"> e confrontato con la data attuale, se l’evento è compreso tra l’inizio e la fine dell’evento sul calendario viene quindi restituito un valore </w:t>
      </w:r>
      <w:proofErr w:type="spellStart"/>
      <w:r w:rsidR="00222A92" w:rsidRPr="00222A92">
        <w:rPr>
          <w:sz w:val="24"/>
          <w:szCs w:val="24"/>
        </w:rPr>
        <w:t>true</w:t>
      </w:r>
      <w:proofErr w:type="spellEnd"/>
      <w:r w:rsidR="00222A92" w:rsidRPr="00222A92">
        <w:rPr>
          <w:sz w:val="24"/>
          <w:szCs w:val="24"/>
        </w:rPr>
        <w:t xml:space="preserve"> che verrà utilizzato dai metodi del livello superiore per attivare il servizio di videosorveglianza.</w:t>
      </w:r>
      <w:r w:rsidRPr="00222A92">
        <w:rPr>
          <w:sz w:val="24"/>
          <w:szCs w:val="24"/>
        </w:rPr>
        <w:t xml:space="preserve"> </w:t>
      </w:r>
    </w:p>
    <w:p w14:paraId="15C17633" w14:textId="39E04F8E" w:rsidR="003163B2" w:rsidRDefault="003163B2" w:rsidP="00222A92">
      <w:pPr>
        <w:pStyle w:val="Paragrafoelenco"/>
        <w:ind w:left="720" w:firstLine="0"/>
        <w:rPr>
          <w:sz w:val="24"/>
          <w:szCs w:val="24"/>
        </w:rPr>
      </w:pPr>
    </w:p>
    <w:p w14:paraId="4CAE9AA8" w14:textId="425C8C07" w:rsidR="00D80902" w:rsidRPr="00911E93" w:rsidRDefault="003163B2" w:rsidP="00D80902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80902">
        <w:rPr>
          <w:b/>
          <w:sz w:val="24"/>
          <w:szCs w:val="24"/>
        </w:rPr>
        <w:t>Attiva/disattiva simula presenza</w:t>
      </w:r>
      <w:r>
        <w:rPr>
          <w:sz w:val="24"/>
          <w:szCs w:val="24"/>
        </w:rPr>
        <w:t xml:space="preserve">: il metodo si occupa di simulare la presenza di persone all’interno del locale mediante l’accensione </w:t>
      </w:r>
      <w:r w:rsidR="00505465">
        <w:rPr>
          <w:sz w:val="24"/>
          <w:szCs w:val="24"/>
        </w:rPr>
        <w:t xml:space="preserve">della luce e </w:t>
      </w:r>
      <w:r>
        <w:rPr>
          <w:sz w:val="24"/>
          <w:szCs w:val="24"/>
        </w:rPr>
        <w:t xml:space="preserve">di una presa pilotata alla quale collegheremo una radio o un dispositivo che genera </w:t>
      </w:r>
      <w:r w:rsidR="00505465">
        <w:rPr>
          <w:sz w:val="24"/>
          <w:szCs w:val="24"/>
        </w:rPr>
        <w:t xml:space="preserve">rumore acustico per simulare le normali attività giornaliere quali guardare la tv oppure ascoltare la radio. I device utilizzati per l’iterazione </w:t>
      </w:r>
      <w:proofErr w:type="gramStart"/>
      <w:r w:rsidR="00505465">
        <w:rPr>
          <w:sz w:val="24"/>
          <w:szCs w:val="24"/>
        </w:rPr>
        <w:t>sono :</w:t>
      </w:r>
      <w:proofErr w:type="gramEnd"/>
      <w:r w:rsidR="00505465">
        <w:rPr>
          <w:sz w:val="24"/>
          <w:szCs w:val="24"/>
        </w:rPr>
        <w:t xml:space="preserve"> </w:t>
      </w:r>
      <w:proofErr w:type="spellStart"/>
      <w:r w:rsidR="00505465" w:rsidRPr="00222A92">
        <w:rPr>
          <w:sz w:val="24"/>
          <w:szCs w:val="24"/>
        </w:rPr>
        <w:t>Eversp</w:t>
      </w:r>
      <w:r w:rsidR="00505465">
        <w:rPr>
          <w:sz w:val="24"/>
          <w:szCs w:val="24"/>
        </w:rPr>
        <w:t>ring</w:t>
      </w:r>
      <w:proofErr w:type="spellEnd"/>
      <w:r w:rsidR="00505465">
        <w:rPr>
          <w:sz w:val="24"/>
          <w:szCs w:val="24"/>
        </w:rPr>
        <w:t xml:space="preserve"> AN-145 </w:t>
      </w:r>
      <w:proofErr w:type="spellStart"/>
      <w:r w:rsidR="00505465">
        <w:rPr>
          <w:sz w:val="24"/>
          <w:szCs w:val="24"/>
        </w:rPr>
        <w:t>Holder</w:t>
      </w:r>
      <w:proofErr w:type="spellEnd"/>
      <w:r w:rsidR="00505465">
        <w:rPr>
          <w:sz w:val="24"/>
          <w:szCs w:val="24"/>
        </w:rPr>
        <w:t xml:space="preserve"> Lampadina, </w:t>
      </w:r>
      <w:proofErr w:type="spellStart"/>
      <w:r w:rsidR="00505465" w:rsidRPr="00222A92">
        <w:rPr>
          <w:sz w:val="24"/>
          <w:szCs w:val="24"/>
        </w:rPr>
        <w:t>Evers</w:t>
      </w:r>
      <w:r w:rsidR="00505465">
        <w:rPr>
          <w:sz w:val="24"/>
          <w:szCs w:val="24"/>
        </w:rPr>
        <w:t>pring</w:t>
      </w:r>
      <w:proofErr w:type="spellEnd"/>
      <w:r w:rsidR="00505465">
        <w:rPr>
          <w:sz w:val="24"/>
          <w:szCs w:val="24"/>
        </w:rPr>
        <w:t xml:space="preserve"> AN-158 Prese Elettrica.</w:t>
      </w:r>
    </w:p>
    <w:p w14:paraId="694721C7" w14:textId="7374B80A" w:rsidR="00D80902" w:rsidRDefault="00D80902" w:rsidP="00D80902">
      <w:pPr>
        <w:rPr>
          <w:sz w:val="24"/>
          <w:szCs w:val="24"/>
        </w:rPr>
      </w:pPr>
      <w:bookmarkStart w:id="7" w:name="_GoBack"/>
      <w:bookmarkEnd w:id="7"/>
    </w:p>
    <w:p w14:paraId="1EF6597C" w14:textId="6BFB9A94" w:rsidR="00D80902" w:rsidRDefault="00D80902" w:rsidP="00D80902">
      <w:pPr>
        <w:rPr>
          <w:sz w:val="24"/>
          <w:szCs w:val="24"/>
        </w:rPr>
      </w:pPr>
      <w:r>
        <w:rPr>
          <w:sz w:val="24"/>
          <w:szCs w:val="24"/>
        </w:rPr>
        <w:t>Il link del video di presentazione è accessibile al seguente indirizzo:</w:t>
      </w:r>
    </w:p>
    <w:p w14:paraId="2E661D46" w14:textId="7818BE08" w:rsidR="00D80902" w:rsidRPr="00D80902" w:rsidRDefault="00D80902" w:rsidP="00D80902">
      <w:pPr>
        <w:rPr>
          <w:sz w:val="24"/>
          <w:szCs w:val="24"/>
        </w:rPr>
      </w:pPr>
      <w:r w:rsidRPr="00D80902">
        <w:rPr>
          <w:sz w:val="24"/>
          <w:szCs w:val="24"/>
        </w:rPr>
        <w:t>https://youtu.be/WL9n2D0VLUE</w:t>
      </w:r>
    </w:p>
    <w:p w14:paraId="5377E062" w14:textId="77777777" w:rsidR="00222A92" w:rsidRDefault="00222A92" w:rsidP="00222A92"/>
    <w:sectPr w:rsidR="00222A92">
      <w:headerReference w:type="default" r:id="rId21"/>
      <w:footerReference w:type="even" r:id="rId22"/>
      <w:footerReference w:type="default" r:id="rId23"/>
      <w:pgSz w:w="11907" w:h="16839"/>
      <w:pgMar w:top="1418" w:right="1050" w:bottom="1418" w:left="1050" w:header="612" w:footer="459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UEJDIS DUSHI" w:date="2017-07-18T20:44:00Z" w:initials="UD">
    <w:p w14:paraId="42EC6430" w14:textId="148E18FE" w:rsidR="008C0614" w:rsidRDefault="008C0614">
      <w:pPr>
        <w:pStyle w:val="Testocommento"/>
      </w:pPr>
      <w:r>
        <w:rPr>
          <w:rStyle w:val="Rimandocommento"/>
        </w:rPr>
        <w:annotationRef/>
      </w:r>
      <w:r>
        <w:t xml:space="preserve"> Potremmo mettere “per comunicare con il nostro server è API.ai”</w:t>
      </w:r>
    </w:p>
  </w:comment>
  <w:comment w:id="1" w:author="UEJDIS DUSHI" w:date="2017-07-18T20:46:00Z" w:initials="UD">
    <w:p w14:paraId="5DEC5F1D" w14:textId="6C641356" w:rsidR="008C0614" w:rsidRDefault="008C0614">
      <w:pPr>
        <w:pStyle w:val="Testocommento"/>
      </w:pPr>
      <w:r>
        <w:rPr>
          <w:rStyle w:val="Rimandocommento"/>
        </w:rPr>
        <w:annotationRef/>
      </w:r>
      <w:r>
        <w:t>Con la radio? Con le luci? Insieme? Magari dovrebbe essere specificato</w:t>
      </w:r>
    </w:p>
  </w:comment>
  <w:comment w:id="2" w:author="Luca Franciscone" w:date="2017-07-18T22:12:00Z" w:initials="LF">
    <w:p w14:paraId="29E41CBF" w14:textId="2F2F93EB" w:rsidR="009B4BAB" w:rsidRDefault="009B4BAB">
      <w:pPr>
        <w:pStyle w:val="Testocommento"/>
      </w:pPr>
      <w:r>
        <w:rPr>
          <w:rStyle w:val="Rimandocommento"/>
        </w:rPr>
        <w:annotationRef/>
      </w:r>
    </w:p>
  </w:comment>
  <w:comment w:id="3" w:author="UEJDIS DUSHI" w:date="2017-07-18T20:48:00Z" w:initials="UD">
    <w:p w14:paraId="7BBF812A" w14:textId="308E96C6" w:rsidR="008C0614" w:rsidRDefault="008C0614">
      <w:pPr>
        <w:pStyle w:val="Testocommento"/>
      </w:pPr>
      <w:r>
        <w:rPr>
          <w:rStyle w:val="Rimandocommento"/>
        </w:rPr>
        <w:annotationRef/>
      </w:r>
      <w:r>
        <w:t xml:space="preserve">“Permette di scattare una foto, la foto viene caricata su </w:t>
      </w:r>
      <w:proofErr w:type="spellStart"/>
      <w:r>
        <w:t>DropBox</w:t>
      </w:r>
      <w:proofErr w:type="spellEnd"/>
      <w:r>
        <w:t xml:space="preserve"> e inviata all’utente tramite messaggio su </w:t>
      </w:r>
      <w:proofErr w:type="spellStart"/>
      <w:r>
        <w:t>telegram</w:t>
      </w:r>
      <w:proofErr w:type="spellEnd"/>
      <w:r>
        <w:t>”</w:t>
      </w:r>
    </w:p>
  </w:comment>
  <w:comment w:id="4" w:author="UEJDIS DUSHI" w:date="2017-07-18T20:50:00Z" w:initials="UD">
    <w:p w14:paraId="7DC11E9E" w14:textId="0C5BDB23" w:rsidR="00E537A3" w:rsidRDefault="00124591">
      <w:pPr>
        <w:pStyle w:val="Testocommento"/>
      </w:pPr>
      <w:r>
        <w:rPr>
          <w:rStyle w:val="Rimandocommento"/>
        </w:rPr>
        <w:annotationRef/>
      </w:r>
      <w:r w:rsidR="00E537A3">
        <w:t xml:space="preserve">Perché fittizio? Non rende “pubblico” il nostro server </w:t>
      </w:r>
      <w:proofErr w:type="spellStart"/>
      <w:r w:rsidR="00E537A3">
        <w:t>permetendo</w:t>
      </w:r>
      <w:proofErr w:type="spellEnd"/>
      <w:r w:rsidR="00E537A3">
        <w:t xml:space="preserve"> di essere contattato?</w:t>
      </w:r>
    </w:p>
  </w:comment>
  <w:comment w:id="5" w:author="UEJDIS DUSHI" w:date="2017-07-18T21:12:00Z" w:initials="UD">
    <w:p w14:paraId="1DC3194B" w14:textId="4C0EAEA2" w:rsidR="009A4DF9" w:rsidRDefault="009A4DF9">
      <w:pPr>
        <w:pStyle w:val="Testocommento"/>
      </w:pPr>
      <w:r>
        <w:rPr>
          <w:rStyle w:val="Rimandocommento"/>
        </w:rPr>
        <w:annotationRef/>
      </w:r>
      <w:r>
        <w:t xml:space="preserve">Non ne abbiamo più di messaggi di </w:t>
      </w:r>
      <w:proofErr w:type="spellStart"/>
      <w:r>
        <w:t>defualt</w:t>
      </w:r>
      <w:proofErr w:type="spellEnd"/>
      <w:r>
        <w:t>. C’è solo quando “attiviamo” tramite chat la prima volta il bot</w:t>
      </w:r>
    </w:p>
  </w:comment>
  <w:comment w:id="6" w:author="UEJDIS DUSHI" w:date="2017-07-18T21:16:00Z" w:initials="UD">
    <w:p w14:paraId="4FA28BD0" w14:textId="67EDDED3" w:rsidR="00213E93" w:rsidRDefault="00213E93">
      <w:pPr>
        <w:pStyle w:val="Testocommento"/>
      </w:pPr>
      <w:r>
        <w:rPr>
          <w:rStyle w:val="Rimandocommento"/>
        </w:rPr>
        <w:annotationRef/>
      </w:r>
      <w:r>
        <w:t>Mi sono fermato qua perché c’è la Mari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EC6430" w15:done="1"/>
  <w15:commentEx w15:paraId="5DEC5F1D" w15:done="1"/>
  <w15:commentEx w15:paraId="29E41CBF" w15:paraIdParent="5DEC5F1D" w15:done="0"/>
  <w15:commentEx w15:paraId="7BBF812A" w15:done="1"/>
  <w15:commentEx w15:paraId="7DC11E9E" w15:done="1"/>
  <w15:commentEx w15:paraId="1DC3194B" w15:done="1"/>
  <w15:commentEx w15:paraId="4FA28BD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C6430" w16cid:durableId="1D1905BA"/>
  <w16cid:commentId w16cid:paraId="5DEC5F1D" w16cid:durableId="1D1905BB"/>
  <w16cid:commentId w16cid:paraId="29E41CBF" w16cid:durableId="1D190648"/>
  <w16cid:commentId w16cid:paraId="7BBF812A" w16cid:durableId="1D1905BD"/>
  <w16cid:commentId w16cid:paraId="7DC11E9E" w16cid:durableId="1D1905BE"/>
  <w16cid:commentId w16cid:paraId="1DC3194B" w16cid:durableId="1D1905C1"/>
  <w16cid:commentId w16cid:paraId="4FA28BD0" w16cid:durableId="1D1905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6931A" w14:textId="77777777" w:rsidR="00AE0BE3" w:rsidRDefault="00AE0BE3">
      <w:pPr>
        <w:spacing w:after="0" w:line="240" w:lineRule="auto"/>
      </w:pPr>
      <w:r>
        <w:separator/>
      </w:r>
    </w:p>
  </w:endnote>
  <w:endnote w:type="continuationSeparator" w:id="0">
    <w:p w14:paraId="5C62BECE" w14:textId="77777777" w:rsidR="00AE0BE3" w:rsidRDefault="00AE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D1808" w14:textId="77777777" w:rsidR="00337DB0" w:rsidRDefault="00337DB0">
    <w:pPr>
      <w:jc w:val="right"/>
    </w:pPr>
  </w:p>
  <w:p w14:paraId="112FCF03" w14:textId="77777777" w:rsidR="00337DB0" w:rsidRDefault="001E1427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14:paraId="72257357" w14:textId="77777777" w:rsidR="00337DB0" w:rsidRDefault="001E1427">
    <w:pPr>
      <w:jc w:val="right"/>
    </w:pPr>
    <w:r>
      <w:rPr>
        <w:noProof/>
      </w:rPr>
      <mc:AlternateContent>
        <mc:Choice Requires="wpg">
          <w:drawing>
            <wp:inline distT="0" distB="0" distL="0" distR="0" wp14:anchorId="1A44AFC2" wp14:editId="58176038">
              <wp:extent cx="2327910" cy="45085"/>
              <wp:effectExtent l="9525" t="9525" r="15240" b="12065"/>
              <wp:docPr id="3" name="Grup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mv="urn:schemas-microsoft-com:mac:vml" xmlns:mo="http://schemas.microsoft.com/office/mac/office/2008/main">
          <w:pict>
            <v:group w14:anchorId="3AEAADA4" id="Grup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g5EQMAAAAJ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14:paraId="21C6B4DD" w14:textId="77777777" w:rsidR="00337DB0" w:rsidRDefault="00337DB0">
    <w:pPr>
      <w:pStyle w:val="Nessunaspaziatura"/>
      <w:rPr>
        <w:sz w:val="2"/>
        <w:szCs w:val="2"/>
      </w:rPr>
    </w:pPr>
  </w:p>
  <w:p w14:paraId="5F153742" w14:textId="77777777" w:rsidR="00337DB0" w:rsidRDefault="00337DB0"/>
  <w:p w14:paraId="4BF5C8ED" w14:textId="77777777" w:rsidR="00337DB0" w:rsidRDefault="00337DB0"/>
  <w:p w14:paraId="2F29FFCB" w14:textId="77777777" w:rsidR="00337DB0" w:rsidRDefault="00337D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77B47" w14:textId="77777777" w:rsidR="00337DB0" w:rsidRDefault="00337DB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D2622" w14:textId="77777777" w:rsidR="00AE0BE3" w:rsidRDefault="00AE0BE3">
      <w:pPr>
        <w:spacing w:after="0" w:line="240" w:lineRule="auto"/>
      </w:pPr>
      <w:r>
        <w:separator/>
      </w:r>
    </w:p>
  </w:footnote>
  <w:footnote w:type="continuationSeparator" w:id="0">
    <w:p w14:paraId="710B9ECF" w14:textId="77777777" w:rsidR="00AE0BE3" w:rsidRDefault="00AE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o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3157B83" w14:textId="77777777" w:rsidR="00337DB0" w:rsidRDefault="006D014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SAFETY HOME</w:t>
        </w:r>
      </w:p>
    </w:sdtContent>
  </w:sdt>
  <w:p w14:paraId="3A3000C5" w14:textId="77777777" w:rsidR="00337DB0" w:rsidRDefault="001E1427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E7010"/>
    <w:multiLevelType w:val="hybridMultilevel"/>
    <w:tmpl w:val="B0EE3F9E"/>
    <w:lvl w:ilvl="0" w:tplc="B79C5EA8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EJDIS DUSHI">
    <w15:presenceInfo w15:providerId="None" w15:userId="UEJDIS DUSHI"/>
  </w15:person>
  <w15:person w15:author="Luca Franciscone">
    <w15:presenceInfo w15:providerId="None" w15:userId="Luca Francisco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44"/>
    <w:rsid w:val="000B0390"/>
    <w:rsid w:val="00115E6E"/>
    <w:rsid w:val="00124591"/>
    <w:rsid w:val="0014341E"/>
    <w:rsid w:val="00160C93"/>
    <w:rsid w:val="00193986"/>
    <w:rsid w:val="001A035B"/>
    <w:rsid w:val="001A0AAF"/>
    <w:rsid w:val="001E1427"/>
    <w:rsid w:val="001E7F3A"/>
    <w:rsid w:val="001F1E18"/>
    <w:rsid w:val="00213E93"/>
    <w:rsid w:val="00221A19"/>
    <w:rsid w:val="00222A92"/>
    <w:rsid w:val="00247589"/>
    <w:rsid w:val="002703FD"/>
    <w:rsid w:val="003163B2"/>
    <w:rsid w:val="0032257F"/>
    <w:rsid w:val="00332969"/>
    <w:rsid w:val="00337DB0"/>
    <w:rsid w:val="00356471"/>
    <w:rsid w:val="00365CC5"/>
    <w:rsid w:val="00384E31"/>
    <w:rsid w:val="003D346E"/>
    <w:rsid w:val="00425F82"/>
    <w:rsid w:val="00437155"/>
    <w:rsid w:val="00453A7D"/>
    <w:rsid w:val="00474107"/>
    <w:rsid w:val="004E3F7A"/>
    <w:rsid w:val="004F2576"/>
    <w:rsid w:val="00505465"/>
    <w:rsid w:val="005B50BF"/>
    <w:rsid w:val="00611180"/>
    <w:rsid w:val="006623BB"/>
    <w:rsid w:val="00687E6F"/>
    <w:rsid w:val="006D0144"/>
    <w:rsid w:val="0072187E"/>
    <w:rsid w:val="00734AF5"/>
    <w:rsid w:val="00754F3D"/>
    <w:rsid w:val="00773E19"/>
    <w:rsid w:val="007C704D"/>
    <w:rsid w:val="008C0614"/>
    <w:rsid w:val="00911E93"/>
    <w:rsid w:val="00945876"/>
    <w:rsid w:val="0096348F"/>
    <w:rsid w:val="00983E8D"/>
    <w:rsid w:val="009A4DF9"/>
    <w:rsid w:val="009B467B"/>
    <w:rsid w:val="009B4BAB"/>
    <w:rsid w:val="009D5C3F"/>
    <w:rsid w:val="00A86883"/>
    <w:rsid w:val="00AE0BE3"/>
    <w:rsid w:val="00B27EAC"/>
    <w:rsid w:val="00B55933"/>
    <w:rsid w:val="00BE0350"/>
    <w:rsid w:val="00C82E2E"/>
    <w:rsid w:val="00D313E0"/>
    <w:rsid w:val="00D8007E"/>
    <w:rsid w:val="00D80902"/>
    <w:rsid w:val="00DC0BA6"/>
    <w:rsid w:val="00DD68AE"/>
    <w:rsid w:val="00E064D3"/>
    <w:rsid w:val="00E537A3"/>
    <w:rsid w:val="00E77C94"/>
    <w:rsid w:val="00EA301D"/>
    <w:rsid w:val="00ED6024"/>
    <w:rsid w:val="00F00784"/>
    <w:rsid w:val="00F6185E"/>
    <w:rsid w:val="00F66BAB"/>
    <w:rsid w:val="00F73105"/>
    <w:rsid w:val="00F9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FA7D9"/>
  <w15:docId w15:val="{C1DDEDE1-DF62-4F30-83BC-71ECD44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Pr>
      <w:rFonts w:eastAsiaTheme="minorEastAsia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Testofumetto">
    <w:name w:val="Balloon Text"/>
    <w:basedOn w:val="Normale"/>
    <w:link w:val="TestofumettoCaratter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character" w:styleId="Enfasicorsivo">
    <w:name w:val="Emphasis"/>
    <w:basedOn w:val="Carpredefinitoparagrafo"/>
    <w:uiPriority w:val="20"/>
    <w:qFormat/>
    <w:rPr>
      <w:i/>
      <w:iCs/>
      <w:color w:val="auto"/>
    </w:rPr>
  </w:style>
  <w:style w:type="paragraph" w:styleId="Paragrafoelenco">
    <w:name w:val="List Paragraph"/>
    <w:basedOn w:val="Normale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hAnsiTheme="majorHAnsi"/>
      <w:i/>
      <w:iCs/>
      <w:color w:val="auto"/>
      <w:sz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auto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character" w:styleId="Collegamentoipertestuale">
    <w:name w:val="Hyperlink"/>
    <w:basedOn w:val="Carpredefinitoparagrafo"/>
    <w:uiPriority w:val="99"/>
    <w:unhideWhenUsed/>
    <w:rsid w:val="00945876"/>
    <w:rPr>
      <w:color w:val="3399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945876"/>
    <w:rPr>
      <w:color w:val="808080"/>
      <w:shd w:val="clear" w:color="auto" w:fill="E6E6E6"/>
    </w:rPr>
  </w:style>
  <w:style w:type="character" w:styleId="Rimandocommento">
    <w:name w:val="annotation reference"/>
    <w:basedOn w:val="Carpredefinitoparagrafo"/>
    <w:uiPriority w:val="99"/>
    <w:semiHidden/>
    <w:unhideWhenUsed/>
    <w:rsid w:val="008C0614"/>
    <w:rPr>
      <w:sz w:val="18"/>
      <w:szCs w:val="18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C0614"/>
    <w:pPr>
      <w:spacing w:line="240" w:lineRule="auto"/>
    </w:pPr>
    <w:rPr>
      <w:sz w:val="24"/>
      <w:szCs w:val="24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C0614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C0614"/>
    <w:rPr>
      <w:b/>
      <w:bCs/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C0614"/>
    <w:rPr>
      <w:b/>
      <w:bCs/>
      <w:sz w:val="20"/>
      <w:szCs w:val="20"/>
    </w:rPr>
  </w:style>
  <w:style w:type="character" w:styleId="Menzionenonrisolta">
    <w:name w:val="Unresolved Mention"/>
    <w:basedOn w:val="Carpredefinitoparagrafo"/>
    <w:uiPriority w:val="99"/>
    <w:rsid w:val="006111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8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yperlink" Target="https://developers.google.com/google-apps/calendar/v3/reference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mailto:20010057@studenti.uniupo.it" TargetMode="External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console.developers.google.com" TargetMode="External"/><Relationship Id="rId20" Type="http://schemas.openxmlformats.org/officeDocument/2006/relationships/hyperlink" Target="mailto:20010057@studenti.uniupo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pi.telegram.org/botTOKEN/getUpdates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://webcam-capture.sarxos.pl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i.ai/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f\AppData\Roaming\Microsoft\Templates\Report%20(schema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E196CFADA464541B9D451B41356414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035906E-1289-4FCE-AC11-54FC8515864C}"/>
      </w:docPartPr>
      <w:docPartBody>
        <w:p w:rsidR="00E07081" w:rsidRDefault="00085159">
          <w:pPr>
            <w:pStyle w:val="0E196CFADA464541B9D451B41356414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[Digitare il titolo del documento]</w:t>
          </w:r>
        </w:p>
      </w:docPartBody>
    </w:docPart>
    <w:docPart>
      <w:docPartPr>
        <w:name w:val="5AD38154AC484F5A97A225152C8DEDA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A651F17-2EB5-4A69-B92F-0AF153C1C161}"/>
      </w:docPartPr>
      <w:docPartBody>
        <w:p w:rsidR="00E07081" w:rsidRDefault="00085159">
          <w:pPr>
            <w:pStyle w:val="5AD38154AC484F5A97A225152C8DEDA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159"/>
    <w:rsid w:val="00085159"/>
    <w:rsid w:val="0020143F"/>
    <w:rsid w:val="00556352"/>
    <w:rsid w:val="00716D4F"/>
    <w:rsid w:val="00BF7271"/>
    <w:rsid w:val="00C05D81"/>
    <w:rsid w:val="00E028D1"/>
    <w:rsid w:val="00E0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0E196CFADA464541B9D451B41356414C">
    <w:name w:val="0E196CFADA464541B9D451B41356414C"/>
  </w:style>
  <w:style w:type="paragraph" w:customStyle="1" w:styleId="5AD38154AC484F5A97A225152C8DEDA4">
    <w:name w:val="5AD38154AC484F5A97A225152C8DEDA4"/>
  </w:style>
  <w:style w:type="paragraph" w:customStyle="1" w:styleId="2C0D35B13291474CADCE0B4353A350DB">
    <w:name w:val="2C0D35B13291474CADCE0B4353A350DB"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9AD675DDE7DE402CB6E5A011C8E77289">
    <w:name w:val="9AD675DDE7DE402CB6E5A011C8E77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Gruppo numero 4 : Franciscone Luca 20010057, Uejdis Dushi 20010884 https://youtu.be/WL9n2D0VLUE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AA8A28-4AFD-4C5A-8411-B66F54A1EB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A1E37B35-0717-499D-839B-FD48615DE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(schema Executive)</Template>
  <TotalTime>87</TotalTime>
  <Pages>10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SAFETY HOME</vt:lpstr>
    </vt:vector>
  </TitlesOfParts>
  <Company/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 HOME</dc:title>
  <dc:subject>Proteggi la tua abitazione domestica.</dc:subject>
  <dc:creator>Luca Franciscone</dc:creator>
  <cp:keywords/>
  <cp:lastModifiedBy>Luca Franciscone</cp:lastModifiedBy>
  <cp:revision>10</cp:revision>
  <dcterms:created xsi:type="dcterms:W3CDTF">2017-07-18T20:23:00Z</dcterms:created>
  <dcterms:modified xsi:type="dcterms:W3CDTF">2017-07-20T14:39:00Z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